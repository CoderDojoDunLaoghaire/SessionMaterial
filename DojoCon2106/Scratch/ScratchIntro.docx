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F4C" w:rsidRDefault="007B1BBF" w:rsidP="00921F4C">
      <w:pPr>
        <w:pStyle w:val="SushiNormal"/>
        <w:ind w:left="-288"/>
      </w:pPr>
      <w:bookmarkStart w:id="0" w:name="_GoBack"/>
      <w:bookmarkEnd w:id="0"/>
      <w:r w:rsidRPr="005D4F8F">
        <w:rPr>
          <w:rStyle w:val="SushiSectionNumber"/>
        </w:rPr>
        <w:t>1</w:t>
      </w:r>
      <w:r w:rsidR="00CC3184">
        <w:t xml:space="preserve"> </w:t>
      </w:r>
      <w:r w:rsidR="00921F4C">
        <w:t>When you open the Scratch Program you will see its IDE (Integrated Develop Environment) – this is whe</w:t>
      </w:r>
      <w:r w:rsidR="00232631">
        <w:t xml:space="preserve">re you write </w:t>
      </w:r>
      <w:r w:rsidR="00232631" w:rsidRPr="00232631">
        <w:rPr>
          <w:i/>
        </w:rPr>
        <w:t>your</w:t>
      </w:r>
      <w:r w:rsidR="00921F4C">
        <w:t xml:space="preserve"> code that brings </w:t>
      </w:r>
      <w:r w:rsidR="00921F4C" w:rsidRPr="00232631">
        <w:rPr>
          <w:i/>
        </w:rPr>
        <w:t>your</w:t>
      </w:r>
      <w:r w:rsidR="00921F4C">
        <w:t xml:space="preserve"> idea’s into life! This screen has a few parts you will need to remember.</w:t>
      </w:r>
    </w:p>
    <w:p w:rsidR="00921F4C" w:rsidRDefault="00921F4C" w:rsidP="00921F4C">
      <w:pPr>
        <w:pStyle w:val="SushiNormal"/>
        <w:ind w:left="-288"/>
      </w:pPr>
      <w:r>
        <w:rPr>
          <w:noProof/>
        </w:rPr>
        <w:drawing>
          <wp:inline distT="0" distB="0" distL="0" distR="0" wp14:anchorId="19AF83E4" wp14:editId="29A8228D">
            <wp:extent cx="5731510" cy="46450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F4C" w:rsidRDefault="00921F4C" w:rsidP="00921F4C">
      <w:pPr>
        <w:pStyle w:val="SushiNormal"/>
      </w:pPr>
      <w:r>
        <w:rPr>
          <w:rStyle w:val="SushiSectionNumber"/>
        </w:rPr>
        <w:t>2</w:t>
      </w:r>
      <w:r>
        <w:t xml:space="preserve"> </w:t>
      </w:r>
      <w:r>
        <w:t>T</w:t>
      </w:r>
      <w:r>
        <w:t>here are a few words from that picture that need explaining:</w:t>
      </w:r>
    </w:p>
    <w:p w:rsidR="00921F4C" w:rsidRDefault="00921F4C" w:rsidP="00921F4C">
      <w:pPr>
        <w:pStyle w:val="SushiNormal"/>
        <w:rPr>
          <w:rFonts w:ascii="Lato-Bold" w:hAnsi="Lato-Bold" w:cs="Lato-Bold"/>
          <w:b/>
          <w:bCs/>
        </w:rPr>
      </w:pPr>
      <w:r>
        <w:rPr>
          <w:rFonts w:ascii="Lato-Bold" w:hAnsi="Lato-Bold" w:cs="Lato-Bold"/>
          <w:b/>
          <w:bCs/>
        </w:rPr>
        <w:t>The Stage</w:t>
      </w:r>
    </w:p>
    <w:p w:rsidR="00921F4C" w:rsidRDefault="00921F4C" w:rsidP="00921F4C">
      <w:pPr>
        <w:pStyle w:val="SushiNormal"/>
      </w:pPr>
      <w:r>
        <w:t>This is where your Scratch Programs run. It has</w:t>
      </w:r>
    </w:p>
    <w:p w:rsidR="00921F4C" w:rsidRDefault="00921F4C" w:rsidP="00921F4C">
      <w:pPr>
        <w:pStyle w:val="SushiNormal"/>
      </w:pPr>
      <w:r>
        <w:t xml:space="preserve">• One or more </w:t>
      </w:r>
      <w:r>
        <w:rPr>
          <w:rFonts w:ascii="Lato-Bold" w:hAnsi="Lato-Bold" w:cs="Lato-Bold"/>
          <w:b/>
          <w:bCs/>
        </w:rPr>
        <w:t xml:space="preserve">backgrounds </w:t>
      </w:r>
      <w:r>
        <w:t>(images on the background of the screen)</w:t>
      </w:r>
    </w:p>
    <w:p w:rsidR="00921F4C" w:rsidRDefault="00921F4C" w:rsidP="00921F4C">
      <w:pPr>
        <w:pStyle w:val="SushiNormal"/>
      </w:pPr>
      <w:r>
        <w:t xml:space="preserve">• Any </w:t>
      </w:r>
      <w:r>
        <w:rPr>
          <w:rFonts w:ascii="Lato-Bold" w:hAnsi="Lato-Bold" w:cs="Lato-Bold"/>
          <w:b/>
          <w:bCs/>
        </w:rPr>
        <w:t xml:space="preserve">code blocks </w:t>
      </w:r>
      <w:r>
        <w:t>associated with it (we’ll get to this)</w:t>
      </w:r>
    </w:p>
    <w:p w:rsidR="00921F4C" w:rsidRDefault="00921F4C" w:rsidP="00921F4C">
      <w:pPr>
        <w:autoSpaceDE w:val="0"/>
        <w:autoSpaceDN w:val="0"/>
        <w:adjustRightInd w:val="0"/>
        <w:spacing w:line="240" w:lineRule="auto"/>
        <w:ind w:left="0"/>
        <w:rPr>
          <w:rFonts w:ascii="Lato-Bold" w:eastAsiaTheme="minorEastAsia" w:hAnsi="Lato-Bold" w:cs="Lato-Bold"/>
          <w:b/>
          <w:bCs/>
          <w:color w:val="000000"/>
          <w:sz w:val="26"/>
          <w:szCs w:val="26"/>
        </w:rPr>
      </w:pPr>
    </w:p>
    <w:p w:rsidR="00921F4C" w:rsidRDefault="00921F4C">
      <w:pPr>
        <w:spacing w:after="160"/>
        <w:ind w:left="0"/>
        <w:rPr>
          <w:rFonts w:ascii="Lato-Bold" w:eastAsiaTheme="minorEastAsia" w:hAnsi="Lato-Bold" w:cs="Lato-Bold"/>
          <w:b/>
          <w:bCs/>
          <w:color w:val="000000"/>
          <w:sz w:val="26"/>
          <w:szCs w:val="26"/>
        </w:rPr>
      </w:pPr>
      <w:r>
        <w:rPr>
          <w:rFonts w:ascii="Lato-Bold" w:eastAsiaTheme="minorEastAsia" w:hAnsi="Lato-Bold" w:cs="Lato-Bold"/>
          <w:b/>
          <w:bCs/>
          <w:color w:val="000000"/>
          <w:sz w:val="26"/>
          <w:szCs w:val="26"/>
        </w:rPr>
        <w:br w:type="page"/>
      </w:r>
    </w:p>
    <w:p w:rsidR="00921F4C" w:rsidRPr="00921F4C" w:rsidRDefault="00921F4C" w:rsidP="00921F4C">
      <w:pPr>
        <w:pStyle w:val="SushiNormal"/>
        <w:rPr>
          <w:b/>
        </w:rPr>
      </w:pPr>
      <w:r w:rsidRPr="00921F4C">
        <w:rPr>
          <w:b/>
        </w:rPr>
        <w:lastRenderedPageBreak/>
        <w:t>Sprites</w:t>
      </w:r>
    </w:p>
    <w:p w:rsidR="00921F4C" w:rsidRDefault="00921F4C" w:rsidP="00921F4C">
      <w:pPr>
        <w:pStyle w:val="SushiNormal"/>
        <w:rPr>
          <w:rFonts w:ascii="Lato-Regular" w:hAnsi="Lato-Regular" w:cs="Lato-Regular"/>
        </w:rPr>
      </w:pPr>
      <w:r>
        <w:rPr>
          <w:rFonts w:ascii="Lato-Regular" w:hAnsi="Lato-Regular" w:cs="Lato-Regular"/>
        </w:rPr>
        <w:t>Any object that goes on the stage is a sprite. In Scratch, the sprite is:</w:t>
      </w:r>
    </w:p>
    <w:p w:rsidR="00921F4C" w:rsidRDefault="00921F4C" w:rsidP="00921F4C">
      <w:pPr>
        <w:pStyle w:val="SushiNormal"/>
      </w:pPr>
      <w:r>
        <w:rPr>
          <w:rFonts w:ascii="Lato-Regular" w:hAnsi="Lato-Regular" w:cs="Lato-Regular"/>
        </w:rPr>
        <w:t xml:space="preserve">• The image on the </w:t>
      </w:r>
      <w:r w:rsidRPr="00921F4C">
        <w:rPr>
          <w:rFonts w:ascii="Lato-Bold" w:hAnsi="Lato-Bold"/>
          <w:b/>
        </w:rPr>
        <w:t>stage</w:t>
      </w:r>
    </w:p>
    <w:p w:rsidR="00921F4C" w:rsidRDefault="00921F4C" w:rsidP="00921F4C">
      <w:pPr>
        <w:pStyle w:val="SushiNormal"/>
        <w:rPr>
          <w:rFonts w:ascii="Lato-Regular" w:hAnsi="Lato-Regular" w:cs="Lato-Regular"/>
        </w:rPr>
      </w:pPr>
      <w:r>
        <w:rPr>
          <w:rFonts w:ascii="Lato-Regular" w:hAnsi="Lato-Regular" w:cs="Lato-Regular"/>
        </w:rPr>
        <w:t>•</w:t>
      </w:r>
      <w:r>
        <w:rPr>
          <w:rFonts w:ascii="Lato-Regular" w:hAnsi="Lato-Regular" w:cs="Lato-Regular"/>
        </w:rPr>
        <w:t xml:space="preserve"> Any alternati</w:t>
      </w:r>
      <w:r>
        <w:rPr>
          <w:rFonts w:ascii="Lato-Regular" w:hAnsi="Lato-Regular" w:cs="Lato-Regular"/>
        </w:rPr>
        <w:t xml:space="preserve">ve </w:t>
      </w:r>
      <w:r w:rsidRPr="00921F4C">
        <w:rPr>
          <w:rFonts w:ascii="Lato-Bold" w:hAnsi="Lato-Bold"/>
          <w:b/>
        </w:rPr>
        <w:t>costumes</w:t>
      </w:r>
      <w:r>
        <w:t xml:space="preserve"> </w:t>
      </w:r>
      <w:r>
        <w:rPr>
          <w:rFonts w:ascii="Lato-Regular" w:hAnsi="Lato-Regular" w:cs="Lato-Regular"/>
        </w:rPr>
        <w:t>(looks) it has</w:t>
      </w:r>
    </w:p>
    <w:p w:rsidR="00921F4C" w:rsidRDefault="00921F4C" w:rsidP="00921F4C">
      <w:pPr>
        <w:pStyle w:val="SushiNormal"/>
        <w:rPr>
          <w:rFonts w:ascii="Lato-Regular" w:hAnsi="Lato-Regular" w:cs="Lato-Regular"/>
        </w:rPr>
      </w:pPr>
      <w:r>
        <w:rPr>
          <w:rFonts w:ascii="Lato-Regular" w:hAnsi="Lato-Regular" w:cs="Lato-Regular"/>
        </w:rPr>
        <w:t xml:space="preserve">• Any </w:t>
      </w:r>
      <w:r w:rsidRPr="00921F4C">
        <w:rPr>
          <w:rFonts w:ascii="Lato-Bold" w:hAnsi="Lato-Bold"/>
          <w:b/>
        </w:rPr>
        <w:t>sounds</w:t>
      </w:r>
      <w:r>
        <w:t xml:space="preserve"> </w:t>
      </w:r>
      <w:r>
        <w:rPr>
          <w:rFonts w:ascii="Lato-Regular" w:hAnsi="Lato-Regular" w:cs="Lato-Regular"/>
        </w:rPr>
        <w:t>associated with it</w:t>
      </w:r>
    </w:p>
    <w:p w:rsidR="00921F4C" w:rsidRDefault="00921F4C" w:rsidP="00921F4C">
      <w:pPr>
        <w:pStyle w:val="SushiNormal"/>
        <w:rPr>
          <w:rFonts w:ascii="Lato-Regular" w:hAnsi="Lato-Regular" w:cs="Lato-Regular"/>
        </w:rPr>
      </w:pPr>
      <w:r>
        <w:rPr>
          <w:rFonts w:ascii="Lato-Regular" w:hAnsi="Lato-Regular" w:cs="Lato-Regular"/>
        </w:rPr>
        <w:t xml:space="preserve">• Any </w:t>
      </w:r>
      <w:r w:rsidRPr="00921F4C">
        <w:rPr>
          <w:rFonts w:ascii="Lato-Bold" w:hAnsi="Lato-Bold"/>
          <w:b/>
        </w:rPr>
        <w:t>code blocks</w:t>
      </w:r>
      <w:r>
        <w:t xml:space="preserve"> </w:t>
      </w:r>
      <w:r>
        <w:rPr>
          <w:rFonts w:ascii="Lato-Regular" w:hAnsi="Lato-Regular" w:cs="Lato-Regular"/>
        </w:rPr>
        <w:t>associated with it</w:t>
      </w:r>
    </w:p>
    <w:p w:rsidR="00921F4C" w:rsidRDefault="00921F4C" w:rsidP="00921F4C">
      <w:pPr>
        <w:pStyle w:val="SushiNormal"/>
        <w:rPr>
          <w:rFonts w:ascii="Lato-Regular" w:hAnsi="Lato-Regular" w:cs="Lato-Regular"/>
        </w:rPr>
      </w:pPr>
      <w:r>
        <w:rPr>
          <w:rFonts w:ascii="Lato-Regular" w:hAnsi="Lato-Regular" w:cs="Lato-Regular"/>
        </w:rPr>
        <w:t xml:space="preserve">The </w:t>
      </w:r>
      <w:r w:rsidRPr="00921F4C">
        <w:rPr>
          <w:rFonts w:ascii="Lato-Bold" w:hAnsi="Lato-Bold"/>
          <w:b/>
        </w:rPr>
        <w:t>current sprite</w:t>
      </w:r>
      <w:r>
        <w:t xml:space="preserve"> </w:t>
      </w:r>
      <w:r>
        <w:rPr>
          <w:rFonts w:ascii="Lato-Regular" w:hAnsi="Lato-Regular" w:cs="Lato-Regular"/>
        </w:rPr>
        <w:t xml:space="preserve">is the one that’s selected in the </w:t>
      </w:r>
      <w:r w:rsidRPr="00921F4C">
        <w:rPr>
          <w:rFonts w:ascii="Lato-Bold" w:hAnsi="Lato-Bold"/>
          <w:b/>
        </w:rPr>
        <w:t>sprite list</w:t>
      </w:r>
      <w:r>
        <w:rPr>
          <w:rFonts w:ascii="Lato-Regular" w:hAnsi="Lato-Regular" w:cs="Lato-Regular"/>
        </w:rPr>
        <w:t>.</w:t>
      </w:r>
    </w:p>
    <w:p w:rsidR="00921F4C" w:rsidRDefault="00921F4C" w:rsidP="00921F4C">
      <w:pPr>
        <w:autoSpaceDE w:val="0"/>
        <w:autoSpaceDN w:val="0"/>
        <w:adjustRightInd w:val="0"/>
        <w:spacing w:line="240" w:lineRule="auto"/>
        <w:ind w:left="0"/>
        <w:rPr>
          <w:rFonts w:ascii="Lato-Bold" w:eastAsiaTheme="minorEastAsia" w:hAnsi="Lato-Bold" w:cs="Lato-Bold"/>
          <w:b/>
          <w:bCs/>
          <w:color w:val="000000"/>
          <w:sz w:val="26"/>
          <w:szCs w:val="26"/>
        </w:rPr>
      </w:pPr>
    </w:p>
    <w:p w:rsidR="00921F4C" w:rsidRPr="00921F4C" w:rsidRDefault="00921F4C" w:rsidP="00921F4C">
      <w:pPr>
        <w:pStyle w:val="SushiNormal"/>
        <w:rPr>
          <w:b/>
        </w:rPr>
      </w:pPr>
      <w:r w:rsidRPr="00921F4C">
        <w:rPr>
          <w:b/>
        </w:rPr>
        <w:t>Code Blocks</w:t>
      </w:r>
    </w:p>
    <w:p w:rsidR="00921F4C" w:rsidRDefault="00921F4C" w:rsidP="00921F4C">
      <w:pPr>
        <w:pStyle w:val="SushiNormal"/>
      </w:pPr>
      <w:r>
        <w:t>Code in Scratch comes as blocks, that you click together to make programs. You</w:t>
      </w:r>
      <w:r>
        <w:t xml:space="preserve"> </w:t>
      </w:r>
      <w:r>
        <w:t xml:space="preserve">choose blocks from the </w:t>
      </w:r>
      <w:r>
        <w:rPr>
          <w:rFonts w:ascii="Lato-Bold" w:hAnsi="Lato-Bold" w:cs="Lato-Bold"/>
          <w:b/>
          <w:bCs/>
        </w:rPr>
        <w:t>code blocks palette</w:t>
      </w:r>
      <w:r>
        <w:rPr>
          <w:rFonts w:ascii="Lato-Bold" w:hAnsi="Lato-Bold" w:cs="Lato-Bold"/>
          <w:b/>
          <w:bCs/>
        </w:rPr>
        <w:t xml:space="preserve"> </w:t>
      </w:r>
      <w:r>
        <w:t xml:space="preserve">and drag them into the </w:t>
      </w:r>
      <w:r>
        <w:rPr>
          <w:rFonts w:ascii="Lato-Bold" w:hAnsi="Lato-Bold" w:cs="Lato-Bold"/>
          <w:b/>
          <w:bCs/>
        </w:rPr>
        <w:t>current sprite</w:t>
      </w:r>
      <w:r>
        <w:rPr>
          <w:rFonts w:ascii="Lato-Bold" w:hAnsi="Lato-Bold" w:cs="Lato-Bold"/>
          <w:b/>
          <w:bCs/>
        </w:rPr>
        <w:t xml:space="preserve"> </w:t>
      </w:r>
      <w:r>
        <w:rPr>
          <w:rFonts w:ascii="Lato-Bold" w:hAnsi="Lato-Bold" w:cs="Lato-Bold"/>
          <w:b/>
          <w:bCs/>
        </w:rPr>
        <w:t>panel</w:t>
      </w:r>
      <w:r>
        <w:t>, then click them together.</w:t>
      </w:r>
    </w:p>
    <w:p w:rsidR="00921F4C" w:rsidRDefault="00921F4C" w:rsidP="00921F4C">
      <w:pPr>
        <w:pStyle w:val="SushiNormal"/>
        <w:rPr>
          <w:rFonts w:ascii="Lato-Bold" w:hAnsi="Lato-Bold" w:cs="Lato-Bold"/>
          <w:b/>
          <w:bCs/>
        </w:rPr>
      </w:pPr>
      <w:r>
        <w:t>There are 10 categories of blocks, which are colour coded, and you can select each</w:t>
      </w:r>
      <w:r>
        <w:t xml:space="preserve"> </w:t>
      </w:r>
      <w:r>
        <w:t xml:space="preserve">category from the list at the top of the </w:t>
      </w:r>
      <w:r>
        <w:rPr>
          <w:rFonts w:ascii="Lato-Bold" w:hAnsi="Lato-Bold" w:cs="Lato-Bold"/>
          <w:b/>
          <w:bCs/>
        </w:rPr>
        <w:t>code blocks palette.</w:t>
      </w:r>
    </w:p>
    <w:p w:rsidR="00921F4C" w:rsidRDefault="00921F4C" w:rsidP="00921F4C">
      <w:pPr>
        <w:autoSpaceDE w:val="0"/>
        <w:autoSpaceDN w:val="0"/>
        <w:adjustRightInd w:val="0"/>
        <w:spacing w:line="240" w:lineRule="auto"/>
        <w:ind w:left="0"/>
        <w:rPr>
          <w:rFonts w:ascii="HelveticaNeue" w:eastAsiaTheme="minorEastAsia" w:hAnsi="HelveticaNeue" w:cs="HelveticaNeue"/>
          <w:color w:val="FFFFFF"/>
          <w:sz w:val="32"/>
          <w:szCs w:val="32"/>
        </w:rPr>
      </w:pPr>
    </w:p>
    <w:p w:rsidR="00921F4C" w:rsidRDefault="00921F4C" w:rsidP="00921F4C">
      <w:pPr>
        <w:pStyle w:val="SushiNormal"/>
      </w:pPr>
      <w:r>
        <w:rPr>
          <w:rStyle w:val="SushiSectionNumber"/>
        </w:rPr>
        <w:t>3</w:t>
      </w:r>
      <w:r>
        <w:t xml:space="preserve"> T</w:t>
      </w:r>
      <w:r>
        <w:t xml:space="preserve">ime to get coding! Go back to Scratch and click on the Scratch Cat in the </w:t>
      </w:r>
      <w:r>
        <w:rPr>
          <w:rFonts w:ascii="Lato-Bold" w:hAnsi="Lato-Bold" w:cs="Lato-Bold"/>
          <w:b/>
          <w:bCs/>
        </w:rPr>
        <w:t>sprite</w:t>
      </w:r>
      <w:r>
        <w:rPr>
          <w:rFonts w:ascii="Lato-Bold" w:hAnsi="Lato-Bold" w:cs="Lato-Bold"/>
          <w:b/>
          <w:bCs/>
        </w:rPr>
        <w:t xml:space="preserve"> </w:t>
      </w:r>
      <w:r>
        <w:rPr>
          <w:rFonts w:ascii="Lato-Bold" w:hAnsi="Lato-Bold" w:cs="Lato-Bold"/>
          <w:b/>
          <w:bCs/>
        </w:rPr>
        <w:t>list</w:t>
      </w:r>
      <w:r>
        <w:t xml:space="preserve">. The cat is now the </w:t>
      </w:r>
      <w:r>
        <w:rPr>
          <w:rFonts w:ascii="Lato-Bold" w:hAnsi="Lato-Bold" w:cs="Lato-Bold"/>
          <w:b/>
          <w:bCs/>
        </w:rPr>
        <w:t>current sprite</w:t>
      </w:r>
      <w:r>
        <w:t>.</w:t>
      </w:r>
    </w:p>
    <w:p w:rsidR="00921F4C" w:rsidRDefault="00921F4C" w:rsidP="00921F4C">
      <w:pPr>
        <w:pStyle w:val="SushiNormal"/>
        <w:rPr>
          <w:rFonts w:ascii="Lato-Bold" w:hAnsi="Lato-Bold" w:cs="Lato-Bold"/>
          <w:b/>
          <w:bCs/>
        </w:rPr>
      </w:pPr>
      <w:r>
        <w:t xml:space="preserve">Go to the </w:t>
      </w:r>
      <w:r>
        <w:rPr>
          <w:rFonts w:ascii="Lato-Bold" w:hAnsi="Lato-Bold" w:cs="Lato-Bold"/>
          <w:b/>
          <w:bCs/>
        </w:rPr>
        <w:t xml:space="preserve">Events </w:t>
      </w:r>
      <w:r>
        <w:t xml:space="preserve">category in the </w:t>
      </w:r>
      <w:r>
        <w:rPr>
          <w:rFonts w:ascii="Lato-Bold" w:hAnsi="Lato-Bold" w:cs="Lato-Bold"/>
          <w:b/>
          <w:bCs/>
        </w:rPr>
        <w:t>code blocks palett</w:t>
      </w:r>
      <w:r>
        <w:rPr>
          <w:rFonts w:ascii="Lato-Bold" w:hAnsi="Lato-Bold" w:cs="Lato-Bold"/>
          <w:b/>
          <w:bCs/>
        </w:rPr>
        <w:t xml:space="preserve">e </w:t>
      </w:r>
      <w:r>
        <w:t>and choose the “when [flag</w:t>
      </w:r>
      <w:r>
        <w:t xml:space="preserve"> </w:t>
      </w:r>
      <w:r>
        <w:t xml:space="preserve">symbol] clicked” event, then drag it onto the </w:t>
      </w:r>
      <w:r>
        <w:rPr>
          <w:rFonts w:ascii="Lato-Bold" w:hAnsi="Lato-Bold" w:cs="Lato-Bold"/>
          <w:b/>
          <w:bCs/>
        </w:rPr>
        <w:t>current sprite panel.</w:t>
      </w:r>
    </w:p>
    <w:p w:rsidR="00921F4C" w:rsidRDefault="00921F4C" w:rsidP="00921F4C">
      <w:pPr>
        <w:pStyle w:val="SushiNormal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0757DD8" wp14:editId="1669AA14">
            <wp:simplePos x="0" y="0"/>
            <wp:positionH relativeFrom="column">
              <wp:posOffset>2413000</wp:posOffset>
            </wp:positionH>
            <wp:positionV relativeFrom="page">
              <wp:posOffset>7581900</wp:posOffset>
            </wp:positionV>
            <wp:extent cx="3562350" cy="161925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Then go to </w:t>
      </w:r>
      <w:r>
        <w:rPr>
          <w:rFonts w:ascii="Lato-Bold" w:hAnsi="Lato-Bold" w:cs="Lato-Bold"/>
          <w:b/>
          <w:bCs/>
        </w:rPr>
        <w:t xml:space="preserve">Looks </w:t>
      </w:r>
      <w:r>
        <w:t xml:space="preserve">in the </w:t>
      </w:r>
      <w:r w:rsidR="00232631">
        <w:rPr>
          <w:rFonts w:ascii="Lato-Bold" w:hAnsi="Lato-Bold" w:cs="Lato-Bold"/>
          <w:b/>
          <w:bCs/>
        </w:rPr>
        <w:t>code blocks palette</w:t>
      </w:r>
      <w:r>
        <w:rPr>
          <w:rFonts w:ascii="Lato-Bold" w:hAnsi="Lato-Bold" w:cs="Lato-Bold"/>
          <w:b/>
          <w:bCs/>
        </w:rPr>
        <w:t xml:space="preserve"> </w:t>
      </w:r>
      <w:r>
        <w:t>and choose the “say [Hello!] for [2]</w:t>
      </w:r>
      <w:r>
        <w:t xml:space="preserve"> </w:t>
      </w:r>
      <w:r>
        <w:t xml:space="preserve">secs” block and drag it onto the </w:t>
      </w:r>
      <w:r>
        <w:rPr>
          <w:rFonts w:ascii="Lato-Bold" w:hAnsi="Lato-Bold" w:cs="Lato-Bold"/>
          <w:b/>
          <w:bCs/>
        </w:rPr>
        <w:t>current sprite panel</w:t>
      </w:r>
      <w:r>
        <w:t>, connecting</w:t>
      </w:r>
      <w:r>
        <w:t xml:space="preserve"> it to the end of the</w:t>
      </w:r>
      <w:r>
        <w:t xml:space="preserve"> </w:t>
      </w:r>
      <w:r>
        <w:t>other block, like this:</w:t>
      </w:r>
    </w:p>
    <w:p w:rsidR="00921F4C" w:rsidRDefault="00921F4C" w:rsidP="00921F4C">
      <w:pPr>
        <w:pStyle w:val="SushiNormal"/>
      </w:pPr>
    </w:p>
    <w:p w:rsidR="00921F4C" w:rsidRDefault="00921F4C" w:rsidP="00921F4C">
      <w:pPr>
        <w:pStyle w:val="SushiNormal"/>
        <w:rPr>
          <w:rFonts w:ascii="Lato-Bold" w:hAnsi="Lato-Bold" w:cs="Lato-Bold"/>
          <w:b/>
          <w:bCs/>
        </w:rPr>
      </w:pPr>
      <w:r>
        <w:t xml:space="preserve">Now click the </w:t>
      </w:r>
      <w:r>
        <w:rPr>
          <w:rFonts w:ascii="Lato-Bold" w:hAnsi="Lato-Bold" w:cs="Lato-Bold"/>
          <w:b/>
          <w:bCs/>
        </w:rPr>
        <w:t>Start Program</w:t>
      </w:r>
    </w:p>
    <w:p w:rsidR="004E1C62" w:rsidRDefault="00921F4C" w:rsidP="00921F4C">
      <w:pPr>
        <w:pStyle w:val="SushiNormal"/>
      </w:pPr>
      <w:r>
        <w:t>Button</w:t>
      </w:r>
      <w:r>
        <w:t xml:space="preserve"> and watch what</w:t>
      </w:r>
      <w:r>
        <w:t xml:space="preserve"> </w:t>
      </w:r>
      <w:r>
        <w:t>happens!</w:t>
      </w:r>
      <w:r w:rsidRPr="00921F4C">
        <w:rPr>
          <w:noProof/>
        </w:rPr>
        <w:t xml:space="preserve"> </w:t>
      </w:r>
    </w:p>
    <w:sectPr w:rsidR="004E1C62" w:rsidSect="00C9184F">
      <w:headerReference w:type="default" r:id="rId10"/>
      <w:footerReference w:type="default" r:id="rId11"/>
      <w:pgSz w:w="11906" w:h="16838"/>
      <w:pgMar w:top="1440" w:right="1440" w:bottom="1027" w:left="1440" w:header="720" w:footer="227" w:gutter="0"/>
      <w:cols w:space="720"/>
      <w:docGrid w:linePitch="32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0449" w:rsidRDefault="00BE0449" w:rsidP="007B1BBF">
      <w:pPr>
        <w:spacing w:line="240" w:lineRule="auto"/>
      </w:pPr>
      <w:r>
        <w:separator/>
      </w:r>
    </w:p>
  </w:endnote>
  <w:endnote w:type="continuationSeparator" w:id="0">
    <w:p w:rsidR="00BE0449" w:rsidRDefault="00BE0449" w:rsidP="007B1B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at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Neue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40E5" w:rsidRDefault="00FB5368" w:rsidP="00863D41">
    <w:pPr>
      <w:pStyle w:val="Footer"/>
      <w:tabs>
        <w:tab w:val="clear" w:pos="4680"/>
        <w:tab w:val="clear" w:pos="9360"/>
        <w:tab w:val="right" w:pos="9026"/>
      </w:tabs>
      <w:jc w:val="both"/>
    </w:pPr>
    <w:r w:rsidRPr="00863D4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FB75689" wp14:editId="177FC141">
              <wp:simplePos x="0" y="0"/>
              <wp:positionH relativeFrom="column">
                <wp:posOffset>-914400</wp:posOffset>
              </wp:positionH>
              <wp:positionV relativeFrom="paragraph">
                <wp:posOffset>446405</wp:posOffset>
              </wp:positionV>
              <wp:extent cx="1833245" cy="215265"/>
              <wp:effectExtent l="0" t="0" r="0" b="0"/>
              <wp:wrapNone/>
              <wp:docPr id="2" name="Shape 4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33245" cy="215265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833271" h="423214">
                            <a:moveTo>
                              <a:pt x="0" y="0"/>
                            </a:moveTo>
                            <a:lnTo>
                              <a:pt x="1833271" y="0"/>
                            </a:lnTo>
                            <a:lnTo>
                              <a:pt x="1833271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ED462E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5C9977A" id="Shape 472" o:spid="_x0000_s1026" style="position:absolute;margin-left:-1in;margin-top:35.15pt;width:144.35pt;height:16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833271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" path="m,l1833271,r,423214l,423214,,e" fillcolor="#ed462e" stroked="f" strokeweight="0">
              <v:stroke miterlimit="83231f" joinstyle="miter"/>
              <v:path arrowok="t" textboxrect="0,0,1833271,423214"/>
            </v:shape>
          </w:pict>
        </mc:Fallback>
      </mc:AlternateContent>
    </w:r>
    <w:r w:rsidRPr="00863D4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A27B3D4" wp14:editId="002A9081">
              <wp:simplePos x="0" y="0"/>
              <wp:positionH relativeFrom="column">
                <wp:posOffset>918845</wp:posOffset>
              </wp:positionH>
              <wp:positionV relativeFrom="paragraph">
                <wp:posOffset>446405</wp:posOffset>
              </wp:positionV>
              <wp:extent cx="1923415" cy="215265"/>
              <wp:effectExtent l="0" t="0" r="635" b="0"/>
              <wp:wrapNone/>
              <wp:docPr id="3" name="Shape 47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23415" cy="215265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923707" h="423214">
                            <a:moveTo>
                              <a:pt x="0" y="0"/>
                            </a:moveTo>
                            <a:lnTo>
                              <a:pt x="1923707" y="0"/>
                            </a:lnTo>
                            <a:lnTo>
                              <a:pt x="1923707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2C9CFB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2230106" id="Shape 473" o:spid="_x0000_s1026" style="position:absolute;margin-left:72.35pt;margin-top:35.15pt;width:151.45pt;height:16.9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923707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" path="m,l1923707,r,423214l,423214,,e" fillcolor="#2c9cfb" stroked="f" strokeweight="0">
              <v:stroke miterlimit="83231f" joinstyle="miter"/>
              <v:path arrowok="t" textboxrect="0,0,1923707,423214"/>
            </v:shape>
          </w:pict>
        </mc:Fallback>
      </mc:AlternateContent>
    </w:r>
    <w:r w:rsidRPr="00863D4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1CA16B" wp14:editId="446963D5">
              <wp:simplePos x="0" y="0"/>
              <wp:positionH relativeFrom="column">
                <wp:posOffset>2842260</wp:posOffset>
              </wp:positionH>
              <wp:positionV relativeFrom="paragraph">
                <wp:posOffset>446405</wp:posOffset>
              </wp:positionV>
              <wp:extent cx="1923415" cy="215265"/>
              <wp:effectExtent l="0" t="0" r="635" b="0"/>
              <wp:wrapNone/>
              <wp:docPr id="4" name="Shape 4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23415" cy="215265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923707" h="423214">
                            <a:moveTo>
                              <a:pt x="0" y="0"/>
                            </a:moveTo>
                            <a:lnTo>
                              <a:pt x="1923707" y="0"/>
                            </a:lnTo>
                            <a:lnTo>
                              <a:pt x="1923707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FBCC33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D113C44" id="Shape 474" o:spid="_x0000_s1026" style="position:absolute;margin-left:223.8pt;margin-top:35.15pt;width:151.45pt;height:16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923707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" path="m,l1923707,r,423214l,423214,,e" fillcolor="#fbcc33" stroked="f" strokeweight="0">
              <v:stroke miterlimit="83231f" joinstyle="miter"/>
              <v:path arrowok="t" textboxrect="0,0,1923707,423214"/>
            </v:shape>
          </w:pict>
        </mc:Fallback>
      </mc:AlternateContent>
    </w:r>
    <w:r w:rsidRPr="00863D41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6C9E4B1" wp14:editId="2A571DBD">
              <wp:simplePos x="0" y="0"/>
              <wp:positionH relativeFrom="column">
                <wp:posOffset>4765675</wp:posOffset>
              </wp:positionH>
              <wp:positionV relativeFrom="paragraph">
                <wp:posOffset>446754</wp:posOffset>
              </wp:positionV>
              <wp:extent cx="1872615" cy="215837"/>
              <wp:effectExtent l="0" t="0" r="0" b="0"/>
              <wp:wrapNone/>
              <wp:docPr id="5" name="Shape 4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72615" cy="215837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798569" h="423214">
                            <a:moveTo>
                              <a:pt x="0" y="0"/>
                            </a:moveTo>
                            <a:lnTo>
                              <a:pt x="1798569" y="0"/>
                            </a:lnTo>
                            <a:lnTo>
                              <a:pt x="1798569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2E7AC7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66BE897" id="Shape 475" o:spid="_x0000_s1026" style="position:absolute;margin-left:375.25pt;margin-top:35.2pt;width:147.45pt;height:1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798569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" path="m,l1798569,r,423214l,423214,,e" fillcolor="#2e7ac7" stroked="f" strokeweight="0">
              <v:stroke miterlimit="83231f" joinstyle="miter"/>
              <v:path arrowok="t" textboxrect="0,0,1798569,423214"/>
            </v:shape>
          </w:pict>
        </mc:Fallback>
      </mc:AlternateContent>
    </w:r>
    <w:r w:rsidR="00CC40E5">
      <w:rPr>
        <w:noProof/>
      </w:rPr>
      <w:drawing>
        <wp:anchor distT="0" distB="0" distL="114300" distR="114300" simplePos="0" relativeHeight="251666432" behindDoc="0" locked="0" layoutInCell="1" allowOverlap="1" wp14:anchorId="27D2229B" wp14:editId="438652CD">
          <wp:simplePos x="0" y="0"/>
          <wp:positionH relativeFrom="column">
            <wp:posOffset>6105525</wp:posOffset>
          </wp:positionH>
          <wp:positionV relativeFrom="paragraph">
            <wp:posOffset>13335</wp:posOffset>
          </wp:positionV>
          <wp:extent cx="381000" cy="381000"/>
          <wp:effectExtent l="0" t="0" r="0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logo_bigg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1000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C40E5">
      <w:rPr>
        <w:noProof/>
      </w:rPr>
      <w:drawing>
        <wp:anchor distT="0" distB="0" distL="114300" distR="114300" simplePos="0" relativeHeight="251665408" behindDoc="0" locked="0" layoutInCell="1" allowOverlap="1" wp14:anchorId="132348AF" wp14:editId="4BA81C9E">
          <wp:simplePos x="0" y="0"/>
          <wp:positionH relativeFrom="column">
            <wp:posOffset>-893445</wp:posOffset>
          </wp:positionH>
          <wp:positionV relativeFrom="bottomMargin">
            <wp:align>top</wp:align>
          </wp:positionV>
          <wp:extent cx="1697182" cy="424295"/>
          <wp:effectExtent l="0" t="0" r="0" b="0"/>
          <wp:wrapTopAndBottom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97182" cy="4242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C40E5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0449" w:rsidRDefault="00BE0449" w:rsidP="007B1BBF">
      <w:pPr>
        <w:spacing w:line="240" w:lineRule="auto"/>
      </w:pPr>
      <w:r>
        <w:separator/>
      </w:r>
    </w:p>
  </w:footnote>
  <w:footnote w:type="continuationSeparator" w:id="0">
    <w:p w:rsidR="00BE0449" w:rsidRDefault="00BE0449" w:rsidP="007B1B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5368" w:rsidRPr="002B1604" w:rsidRDefault="00CC3184" w:rsidP="00720B8D">
    <w:pPr>
      <w:pStyle w:val="Header"/>
    </w:pPr>
    <w:r w:rsidRPr="005D4F8F">
      <w:rPr>
        <w:rFonts w:ascii="Calibri" w:eastAsia="Calibri" w:hAnsi="Calibri" w:cs="Calibri"/>
        <w:b/>
        <w:noProof/>
        <w:sz w:val="22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7AB63441" wp14:editId="3AFFA1AB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553325" cy="1866900"/>
              <wp:effectExtent l="0" t="0" r="9525" b="0"/>
              <wp:wrapTopAndBottom/>
              <wp:docPr id="369" name="Group 3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3325" cy="1866900"/>
                        <a:chOff x="0" y="0"/>
                        <a:chExt cx="7553325" cy="1866900"/>
                      </a:xfrm>
                    </wpg:grpSpPr>
                    <pic:pic xmlns:pic="http://schemas.openxmlformats.org/drawingml/2006/picture">
                      <pic:nvPicPr>
                        <pic:cNvPr id="8" name="Picture 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14300" y="908150"/>
                          <a:ext cx="2812329" cy="79466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3" name="Rectangle 13"/>
                      <wps:cNvSpPr/>
                      <wps:spPr>
                        <a:xfrm>
                          <a:off x="6252297" y="1534469"/>
                          <a:ext cx="1158153" cy="3079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B5368" w:rsidRPr="005D4F8F" w:rsidRDefault="00FB5368" w:rsidP="00FB5368">
                            <w:pPr>
                              <w:spacing w:after="160"/>
                              <w:ind w:left="0"/>
                              <w:jc w:val="right"/>
                            </w:pPr>
                            <w:r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t>Card</w:t>
                            </w:r>
                            <w:r>
                              <w:rPr>
                                <w:rFonts w:ascii="Verdana" w:eastAsia="Verdana" w:hAnsi="Verdana" w:cs="Verdana"/>
                                <w:sz w:val="30"/>
                              </w:rPr>
                              <w:t xml:space="preserve"> 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begin"/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instrText xml:space="preserve"> PAGE   \* MERGEFORMAT </w:instrTex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separate"/>
                            </w:r>
                            <w:r w:rsidR="00232631" w:rsidRPr="00232631"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t>1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fldChar w:fldCharType="end"/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t xml:space="preserve"> 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t xml:space="preserve">of 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begin"/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instrText xml:space="preserve"> NUMPAGES  \# "0"  \* MERGEFORMAT </w:instrTex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separate"/>
                            </w:r>
                            <w:r w:rsidR="00232631" w:rsidRPr="00232631"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t>2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2" name="Shape 472"/>
                      <wps:cNvSpPr/>
                      <wps:spPr>
                        <a:xfrm>
                          <a:off x="0" y="0"/>
                          <a:ext cx="1833271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33271" h="423214">
                              <a:moveTo>
                                <a:pt x="0" y="0"/>
                              </a:moveTo>
                              <a:lnTo>
                                <a:pt x="1833271" y="0"/>
                              </a:lnTo>
                              <a:lnTo>
                                <a:pt x="1833271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D462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3" name="Shape 473"/>
                      <wps:cNvSpPr/>
                      <wps:spPr>
                        <a:xfrm>
                          <a:off x="1833271" y="0"/>
                          <a:ext cx="1923707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23707" h="423214">
                              <a:moveTo>
                                <a:pt x="0" y="0"/>
                              </a:moveTo>
                              <a:lnTo>
                                <a:pt x="1923707" y="0"/>
                              </a:lnTo>
                              <a:lnTo>
                                <a:pt x="1923707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C9CF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4" name="Shape 474"/>
                      <wps:cNvSpPr/>
                      <wps:spPr>
                        <a:xfrm>
                          <a:off x="3756977" y="0"/>
                          <a:ext cx="1923707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23707" h="423214">
                              <a:moveTo>
                                <a:pt x="0" y="0"/>
                              </a:moveTo>
                              <a:lnTo>
                                <a:pt x="1923707" y="0"/>
                              </a:lnTo>
                              <a:lnTo>
                                <a:pt x="1923707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BCC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5" name="Shape 475"/>
                      <wps:cNvSpPr/>
                      <wps:spPr>
                        <a:xfrm>
                          <a:off x="5680672" y="0"/>
                          <a:ext cx="1872653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98569" h="423214">
                              <a:moveTo>
                                <a:pt x="0" y="0"/>
                              </a:moveTo>
                              <a:lnTo>
                                <a:pt x="1798569" y="0"/>
                              </a:lnTo>
                              <a:lnTo>
                                <a:pt x="1798569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7A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6" name="Shape 476"/>
                      <wps:cNvSpPr/>
                      <wps:spPr>
                        <a:xfrm>
                          <a:off x="0" y="178803"/>
                          <a:ext cx="7543800" cy="612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79241" h="612280">
                              <a:moveTo>
                                <a:pt x="0" y="0"/>
                              </a:moveTo>
                              <a:lnTo>
                                <a:pt x="7479241" y="0"/>
                              </a:lnTo>
                              <a:lnTo>
                                <a:pt x="7479241" y="612280"/>
                              </a:lnTo>
                              <a:lnTo>
                                <a:pt x="0" y="6122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C93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" name="Rectangle 305"/>
                      <wps:cNvSpPr/>
                      <wps:spPr>
                        <a:xfrm>
                          <a:off x="0" y="250718"/>
                          <a:ext cx="7553325" cy="5747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Verdana" w:eastAsia="Verdana" w:hAnsi="Verdana" w:cs="Verdana"/>
                                <w:b/>
                                <w:color w:val="FFFFFF"/>
                                <w:sz w:val="56"/>
                              </w:rPr>
                              <w:alias w:val="Title"/>
                              <w:tag w:val=""/>
                              <w:id w:val="-160911835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FB5368" w:rsidRDefault="00921F4C" w:rsidP="00CC3184">
                                <w:pPr>
                                  <w:spacing w:after="160"/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Verdana" w:eastAsia="Verdana" w:hAnsi="Verdana" w:cs="Verdana"/>
                                    <w:b/>
                                    <w:color w:val="FFFFFF"/>
                                    <w:sz w:val="56"/>
                                    <w:lang w:val="en-GB"/>
                                  </w:rPr>
                                  <w:t>Scratch</w:t>
                                </w:r>
                              </w:p>
                            </w:sdtContent>
                          </w:sdt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7" name="Shape 477"/>
                      <wps:cNvSpPr/>
                      <wps:spPr>
                        <a:xfrm>
                          <a:off x="114300" y="1821181"/>
                          <a:ext cx="7353299" cy="45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03912" h="24905">
                              <a:moveTo>
                                <a:pt x="0" y="0"/>
                              </a:moveTo>
                              <a:lnTo>
                                <a:pt x="6303912" y="0"/>
                              </a:lnTo>
                              <a:lnTo>
                                <a:pt x="6303912" y="24905"/>
                              </a:lnTo>
                              <a:lnTo>
                                <a:pt x="0" y="249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C93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7AB63441" id="Group 369" o:spid="_x0000_s1026" style="position:absolute;left:0;text-align:left;margin-left:0;margin-top:0;width:594.75pt;height:147pt;z-index:251671552;mso-position-horizontal:left;mso-position-horizontal-relative:page;mso-position-vertical:top;mso-position-vertical-relative:page;mso-width-relative:margin" coordsize="75533,1866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" o:spid="_x0000_s1027" type="#_x0000_t75" style="position:absolute;left:1143;top:9081;width:28123;height:79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AQMNe/AAAA2gAAAA8AAABkcnMvZG93bnJldi54bWxET82KwjAQvgv7DmEW9qbpelCppmXZRZQV&#10;D7Y+wNiMbbWZlCba+vbmIHj8+P5X6WAacafO1ZYVfE8iEMSF1TWXCo75erwA4TyyxsYyKXiQgzT5&#10;GK0w1rbnA90zX4oQwi5GBZX3bSylKyoy6Ca2JQ7c2XYGfYBdKXWHfQg3jZxG0UwarDk0VNjSb0XF&#10;NbsZBft2R309/zsdNpferG22y7f/c6W+PoefJQhPg3+LX+6tVhC2hivhBsjkC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QEDDXvwAAANoAAAAPAAAAAAAAAAAAAAAAAJ8CAABk&#10;cnMvZG93bnJldi54bWxQSwUGAAAAAAQABAD3AAAAiwMAAAAA&#10;">
                <v:imagedata r:id="rId2" o:title=""/>
              </v:shape>
              <v:rect id="Rectangle 13" o:spid="_x0000_s1028" style="position:absolute;left:62522;top:15344;width:11582;height:3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<v:textbox inset="0,0,0,0">
                  <w:txbxContent>
                    <w:p w:rsidR="00FB5368" w:rsidRPr="005D4F8F" w:rsidRDefault="00FB5368" w:rsidP="00FB5368">
                      <w:pPr>
                        <w:spacing w:after="160"/>
                        <w:ind w:left="0"/>
                        <w:jc w:val="right"/>
                      </w:pPr>
                      <w:r w:rsidRPr="005D4F8F">
                        <w:rPr>
                          <w:rFonts w:ascii="Verdana" w:eastAsia="Verdana" w:hAnsi="Verdana" w:cs="Verdana"/>
                          <w:sz w:val="30"/>
                        </w:rPr>
                        <w:t>Card</w:t>
                      </w:r>
                      <w:r>
                        <w:rPr>
                          <w:rFonts w:ascii="Verdana" w:eastAsia="Verdana" w:hAnsi="Verdana" w:cs="Verdana"/>
                          <w:sz w:val="30"/>
                        </w:rPr>
                        <w:t xml:space="preserve"> </w: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begin"/>
                      </w:r>
                      <w:r w:rsidRPr="005D4F8F">
                        <w:rPr>
                          <w:rFonts w:ascii="Verdana" w:eastAsia="Verdana" w:hAnsi="Verdana" w:cs="Verdana"/>
                          <w:sz w:val="30"/>
                        </w:rPr>
                        <w:instrText xml:space="preserve"> PAGE   \* MERGEFORMAT </w:instrTex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separate"/>
                      </w:r>
                      <w:r w:rsidR="00232631" w:rsidRPr="00232631"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t>1</w: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fldChar w:fldCharType="end"/>
                      </w:r>
                      <w:r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t xml:space="preserve"> </w:t>
                      </w:r>
                      <w:r w:rsidRPr="005D4F8F">
                        <w:rPr>
                          <w:rFonts w:ascii="Verdana" w:eastAsia="Verdana" w:hAnsi="Verdana" w:cs="Verdana"/>
                          <w:sz w:val="30"/>
                        </w:rPr>
                        <w:t xml:space="preserve">of </w: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begin"/>
                      </w:r>
                      <w:r w:rsidRPr="005D4F8F">
                        <w:rPr>
                          <w:rFonts w:ascii="Verdana" w:eastAsia="Verdana" w:hAnsi="Verdana" w:cs="Verdana"/>
                          <w:sz w:val="30"/>
                        </w:rPr>
                        <w:instrText xml:space="preserve"> NUMPAGES  \# "0"  \* MERGEFORMAT </w:instrTex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separate"/>
                      </w:r>
                      <w:r w:rsidR="00232631" w:rsidRPr="00232631"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t>2</w: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end"/>
                      </w:r>
                    </w:p>
                  </w:txbxContent>
                </v:textbox>
              </v:rect>
              <v:shape id="Shape 472" o:spid="_x0000_s1029" style="position:absolute;width:18332;height:1787;visibility:visible;mso-wrap-style:square;v-text-anchor:top" coordsize="1833271,42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/6ZsUA&#10;AADcAAAADwAAAGRycy9kb3ducmV2LnhtbESPQWsCMRSE74X+h/AK3mq2ItZujdKKgtBCcVvo9bF5&#10;Jks3L0sS1/XfN4LgcZiZb5jFanCt6CnExrOCp3EBgrj2umGj4Od7+zgHEROyxtYzKThThNXy/m6B&#10;pfYn3lNfJSMyhGOJCmxKXSllrC05jGPfEWfv4IPDlGUwUgc8Zbhr5aQoZtJhw3nBYkdrS/VfdXQK&#10;3j9ltf849NuXr+lvt9lZE+beKDV6GN5eQSQa0i18be+0gunzBC5n8hG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z/pmxQAAANwAAAAPAAAAAAAAAAAAAAAAAJgCAABkcnMv&#10;ZG93bnJldi54bWxQSwUGAAAAAAQABAD1AAAAigMAAAAA&#10;" path="m,l1833271,r,423214l,423214,,e" fillcolor="#ed462e" stroked="f" strokeweight="0">
                <v:stroke miterlimit="83231f" joinstyle="miter"/>
                <v:path arrowok="t" textboxrect="0,0,1833271,423214"/>
              </v:shape>
              <v:shape id="Shape 473" o:spid="_x0000_s1030" style="position:absolute;left:18332;width:19237;height:1787;visibility:visible;mso-wrap-style:square;v-text-anchor:top" coordsize="1923707,42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Mrn8UA&#10;AADcAAAADwAAAGRycy9kb3ducmV2LnhtbESP0WrCQBRE3wX/YblC3+pGDTZEVyktQglVrO0H3GSv&#10;STB7N2S3Sfr33ULBx2FmzjDb/Wga0VPnassKFvMIBHFhdc2lgq/Pw2MCwnlkjY1lUvBDDva76WSL&#10;qbYDf1B/8aUIEHYpKqi8b1MpXVGRQTe3LXHwrrYz6IPsSqk7HALcNHIZRWtpsOawUGFLLxUVt8u3&#10;UZCvEjx4GdfZ+/CanewxX8bnXKmH2fi8AeFp9Pfwf/tNK4ifVvB3JhwBu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0yufxQAAANwAAAAPAAAAAAAAAAAAAAAAAJgCAABkcnMv&#10;ZG93bnJldi54bWxQSwUGAAAAAAQABAD1AAAAigMAAAAA&#10;" path="m,l1923707,r,423214l,423214,,e" fillcolor="#2c9cfb" stroked="f" strokeweight="0">
                <v:stroke miterlimit="83231f" joinstyle="miter"/>
                <v:path arrowok="t" textboxrect="0,0,1923707,423214"/>
              </v:shape>
              <v:shape id="Shape 474" o:spid="_x0000_s1031" style="position:absolute;left:37569;width:19237;height:1787;visibility:visible;mso-wrap-style:square;v-text-anchor:top" coordsize="1923707,42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8SisQA&#10;AADcAAAADwAAAGRycy9kb3ducmV2LnhtbESPT4vCMBTE74LfIbwFL7Kmq6Ju1yiiCHr0z8Xbo3k2&#10;xealNlmt394IgsdhZn7DTOeNLcWNal84VvDTS0AQZ04XnCs4HtbfExA+IGssHZOCB3mYz9qtKaba&#10;3XlHt33IRYSwT1GBCaFKpfSZIYu+5yri6J1dbTFEWedS13iPcFvKfpKMpMWC44LBipaGssv+3ypY&#10;bAddk5xO3fPv+oqD1eWB2WSpVOerWfyBCNSET/jd3mgFw/EQXmfiEZ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vEorEAAAA3AAAAA8AAAAAAAAAAAAAAAAAmAIAAGRycy9k&#10;b3ducmV2LnhtbFBLBQYAAAAABAAEAPUAAACJAwAAAAA=&#10;" path="m,l1923707,r,423214l,423214,,e" fillcolor="#fbcc33" stroked="f" strokeweight="0">
                <v:stroke miterlimit="83231f" joinstyle="miter"/>
                <v:path arrowok="t" textboxrect="0,0,1923707,423214"/>
              </v:shape>
              <v:shape id="Shape 475" o:spid="_x0000_s1032" style="position:absolute;left:56806;width:18727;height:1787;visibility:visible;mso-wrap-style:square;v-text-anchor:top" coordsize="1798569,42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6mHccA&#10;AADcAAAADwAAAGRycy9kb3ducmV2LnhtbESPQWvCQBSE7wX/w/KE3upGsbWkriLGgJRc1F68PbOv&#10;STT7NuxuNe2v7xYKHoeZ+YaZL3vTiis531hWMB4lIIhLqxuuFHwc8qdXED4ga2wtk4Jv8rBcDB7m&#10;mGp74x1d96ESEcI+RQV1CF0qpS9rMuhHtiOO3qd1BkOUrpLa4S3CTSsnSfIiDTYcF2rsaF1Tedl/&#10;GQWT921mf7IiL6brU3HMNueDy89KPQ771RuIQH24h//bW61gOnuGvzPxCM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8Oph3HAAAA3AAAAA8AAAAAAAAAAAAAAAAAmAIAAGRy&#10;cy9kb3ducmV2LnhtbFBLBQYAAAAABAAEAPUAAACMAwAAAAA=&#10;" path="m,l1798569,r,423214l,423214,,e" fillcolor="#2e7ac7" stroked="f" strokeweight="0">
                <v:stroke miterlimit="83231f" joinstyle="miter"/>
                <v:path arrowok="t" textboxrect="0,0,1798569,423214"/>
              </v:shape>
              <v:shape id="Shape 476" o:spid="_x0000_s1033" style="position:absolute;top:1788;width:75438;height:6122;visibility:visible;mso-wrap-style:square;v-text-anchor:top" coordsize="7479241,612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n3icQA&#10;AADcAAAADwAAAGRycy9kb3ducmV2LnhtbESPQWsCMRSE74X+h/AEb27WUtayGkUKUm9aLZTenpvX&#10;zdLNy5qk7vrvTUHocZiZb5jFarCtuJAPjWMF0ywHQVw53XCt4OO4mbyACBFZY+uYFFwpwGr5+LDA&#10;Urue3+lyiLVIEA4lKjAxdqWUoTJkMWSuI07et/MWY5K+ltpjn+C2lU95XkiLDacFgx29Gqp+Dr9W&#10;wbov/NnZ2dVs91+fvS5OYffmlRqPhvUcRKQh/ofv7a1W8Dwr4O9MOgJ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Z94nEAAAA3AAAAA8AAAAAAAAAAAAAAAAAmAIAAGRycy9k&#10;b3ducmV2LnhtbFBLBQYAAAAABAAEAPUAAACJAwAAAAA=&#10;" path="m,l7479241,r,612280l,612280,,e" fillcolor="black [3213]" stroked="f" strokeweight="0">
                <v:stroke miterlimit="83231f" joinstyle="miter"/>
                <v:path arrowok="t" textboxrect="0,0,7479241,612280"/>
              </v:shape>
              <v:rect id="Rectangle 305" o:spid="_x0000_s1034" style="position:absolute;top:2507;width:75533;height:57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ghM8UA&#10;AADcAAAADwAAAGRycy9kb3ducmV2LnhtbESPS4vCQBCE7wv7H4Ze8LZOVnHR6CjiAz36AvXWZNok&#10;bKYnZEYT/fWOsOCxqKqvqNGkMYW4UeVyywp+2hEI4sTqnFMFh/3yuw/CeWSNhWVScCcHk/Hnxwhj&#10;bWve0m3nUxEg7GJUkHlfxlK6JCODrm1L4uBdbGXQB1mlUldYB7gpZCeKfqXBnMNChiXNMkr+dlej&#10;YNUvp6e1fdRpsTivjpvjYL4feKVaX810CMJT49/h//ZaK+hGP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iCEzxQAAANwAAAAPAAAAAAAAAAAAAAAAAJgCAABkcnMv&#10;ZG93bnJldi54bWxQSwUGAAAAAAQABAD1AAAAigMAAAAA&#10;" filled="f" stroked="f">
                <v:textbox inset="0,0,0,0">
                  <w:txbxContent>
                    <w:sdt>
                      <w:sdtPr>
                        <w:rPr>
                          <w:rFonts w:ascii="Verdana" w:eastAsia="Verdana" w:hAnsi="Verdana" w:cs="Verdana"/>
                          <w:b/>
                          <w:color w:val="FFFFFF"/>
                          <w:sz w:val="56"/>
                        </w:rPr>
                        <w:alias w:val="Title"/>
                        <w:tag w:val=""/>
                        <w:id w:val="-1609118357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FB5368" w:rsidRDefault="00921F4C" w:rsidP="00CC3184">
                          <w:pPr>
                            <w:spacing w:after="160"/>
                            <w:ind w:left="0"/>
                            <w:jc w:val="center"/>
                          </w:pPr>
                          <w:r>
                            <w:rPr>
                              <w:rFonts w:ascii="Verdana" w:eastAsia="Verdana" w:hAnsi="Verdana" w:cs="Verdana"/>
                              <w:b/>
                              <w:color w:val="FFFFFF"/>
                              <w:sz w:val="56"/>
                              <w:lang w:val="en-GB"/>
                            </w:rPr>
                            <w:t>Scratch</w:t>
                          </w:r>
                        </w:p>
                      </w:sdtContent>
                    </w:sdt>
                  </w:txbxContent>
                </v:textbox>
              </v:rect>
              <v:shape id="Shape 477" o:spid="_x0000_s1035" style="position:absolute;left:1143;top:18211;width:73532;height:458;visibility:visible;mso-wrap-style:square;v-text-anchor:top" coordsize="6303912,249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8w1cAA&#10;AADcAAAADwAAAGRycy9kb3ducmV2LnhtbESP0YrCMBRE3xf8h3AF39ZUEV2rUURUfNX1A67NtS02&#10;N6WJafXrjbCwj8PMnGGW685UIlDjSssKRsMEBHFmdcm5gsvv/vsHhPPIGivLpOBJDtar3tcSU21b&#10;PlE4+1xECLsUFRTe16mULivIoBvamjh6N9sY9FE2udQNthFuKjlOkqk0WHJcKLCmbUHZ/fwwCkII&#10;B/+6aGqzhO3uNG+v5S5XatDvNgsQnjr/H/5rH7WCyWwGnzPxCMjV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S8w1cAAAADcAAAADwAAAAAAAAAAAAAAAACYAgAAZHJzL2Rvd25y&#10;ZXYueG1sUEsFBgAAAAAEAAQA9QAAAIUDAAAAAA==&#10;" path="m,l6303912,r,24905l,24905,,e" fillcolor="black [3213]" stroked="f" strokeweight="0">
                <v:stroke miterlimit="83231f" joinstyle="miter"/>
                <v:path arrowok="t" textboxrect="0,0,6303912,24905"/>
              </v:shape>
              <w10:wrap type="topAndBottom" anchorx="page" anchory="page"/>
            </v:group>
          </w:pict>
        </mc:Fallback>
      </mc:AlternateContent>
    </w:r>
    <w:r w:rsidR="00FB5368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9F6B68F" wp14:editId="58C63E73">
              <wp:simplePos x="0" y="0"/>
              <wp:positionH relativeFrom="column">
                <wp:posOffset>3597275</wp:posOffset>
              </wp:positionH>
              <wp:positionV relativeFrom="paragraph">
                <wp:posOffset>383540</wp:posOffset>
              </wp:positionV>
              <wp:extent cx="2903855" cy="328295"/>
              <wp:effectExtent l="0" t="0" r="0" b="0"/>
              <wp:wrapNone/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03855" cy="3282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:rsidR="00FB5368" w:rsidRPr="005D4F8F" w:rsidRDefault="00FB5368" w:rsidP="00FB5368">
                          <w:pPr>
                            <w:pStyle w:val="SushiHeaderTextBold"/>
                          </w:pPr>
                          <w:r w:rsidRPr="00B51634">
                            <w:t>I’m Learning</w:t>
                          </w:r>
                          <w:r>
                            <w:t xml:space="preserve"> about</w:t>
                          </w:r>
                        </w:p>
                      </w:txbxContent>
                    </wps:txbx>
                    <wps:bodyPr horzOverflow="overflow" vert="horz"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9F6B68F" id="Rectangle 21" o:spid="_x0000_s1036" style="position:absolute;left:0;text-align:left;margin-left:283.25pt;margin-top:30.2pt;width:228.65pt;height:25.8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" filled="f" stroked="f">
              <v:textbox inset="0,0,0,0">
                <w:txbxContent>
                  <w:p w:rsidR="00FB5368" w:rsidRPr="005D4F8F" w:rsidRDefault="00FB5368" w:rsidP="00FB5368">
                    <w:pPr>
                      <w:pStyle w:val="SushiHeaderTextBold"/>
                    </w:pPr>
                    <w:r w:rsidRPr="00B51634">
                      <w:t>I’m Learning</w:t>
                    </w:r>
                    <w:r>
                      <w:t xml:space="preserve"> about</w:t>
                    </w:r>
                  </w:p>
                </w:txbxContent>
              </v:textbox>
            </v:rect>
          </w:pict>
        </mc:Fallback>
      </mc:AlternateContent>
    </w:r>
    <w:r w:rsidR="00FB5368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856ABF3" wp14:editId="400F71E1">
              <wp:simplePos x="0" y="0"/>
              <wp:positionH relativeFrom="column">
                <wp:posOffset>2559729</wp:posOffset>
              </wp:positionH>
              <wp:positionV relativeFrom="paragraph">
                <wp:posOffset>713061</wp:posOffset>
              </wp:positionV>
              <wp:extent cx="3923665" cy="328381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23665" cy="328381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:rsidR="00FB5368" w:rsidRPr="005D4F8F" w:rsidRDefault="00BE0449" w:rsidP="00FB5368">
                          <w:pPr>
                            <w:pStyle w:val="SushiHeaderTextBold"/>
                          </w:pPr>
                          <w:sdt>
                            <w:sdtPr>
                              <w:rPr>
                                <w:rStyle w:val="SushiHeaderTextChar"/>
                                <w:b w:val="0"/>
                              </w:rPr>
                              <w:alias w:val="Subject"/>
                              <w:tag w:val=""/>
                              <w:id w:val="-174569416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>
                              <w:rPr>
                                <w:rStyle w:val="SushiHeaderTextChar"/>
                              </w:rPr>
                            </w:sdtEndPr>
                            <w:sdtContent>
                              <w:r w:rsidR="00921F4C">
                                <w:rPr>
                                  <w:rStyle w:val="SushiHeaderTextChar"/>
                                  <w:b w:val="0"/>
                                </w:rPr>
                                <w:t>How to Program in Scratch</w:t>
                              </w:r>
                            </w:sdtContent>
                          </w:sdt>
                        </w:p>
                        <w:p w:rsidR="00FB5368" w:rsidRPr="005D4F8F" w:rsidRDefault="00FB5368" w:rsidP="00FB5368">
                          <w:pPr>
                            <w:pStyle w:val="SushiHeaderTextBold"/>
                          </w:pPr>
                        </w:p>
                      </w:txbxContent>
                    </wps:txbx>
                    <wps:bodyPr horzOverflow="overflow" vert="horz"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856ABF3" id="Rectangle 6" o:spid="_x0000_s1037" style="position:absolute;left:0;text-align:left;margin-left:201.55pt;margin-top:56.15pt;width:308.95pt;height:25.8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" filled="f" stroked="f">
              <v:textbox inset="0,0,0,0">
                <w:txbxContent>
                  <w:p w:rsidR="00FB5368" w:rsidRPr="005D4F8F" w:rsidRDefault="00BE0449" w:rsidP="00FB5368">
                    <w:pPr>
                      <w:pStyle w:val="SushiHeaderTextBold"/>
                    </w:pPr>
                    <w:sdt>
                      <w:sdtPr>
                        <w:rPr>
                          <w:rStyle w:val="SushiHeaderTextChar"/>
                          <w:b w:val="0"/>
                        </w:rPr>
                        <w:alias w:val="Subject"/>
                        <w:tag w:val=""/>
                        <w:id w:val="-174569416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>
                        <w:rPr>
                          <w:rStyle w:val="SushiHeaderTextChar"/>
                        </w:rPr>
                      </w:sdtEndPr>
                      <w:sdtContent>
                        <w:r w:rsidR="00921F4C">
                          <w:rPr>
                            <w:rStyle w:val="SushiHeaderTextChar"/>
                            <w:b w:val="0"/>
                          </w:rPr>
                          <w:t>How to Program in Scratch</w:t>
                        </w:r>
                      </w:sdtContent>
                    </w:sdt>
                  </w:p>
                  <w:p w:rsidR="00FB5368" w:rsidRPr="005D4F8F" w:rsidRDefault="00FB5368" w:rsidP="00FB5368">
                    <w:pPr>
                      <w:pStyle w:val="SushiHeaderTextBold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B416B"/>
    <w:multiLevelType w:val="hybridMultilevel"/>
    <w:tmpl w:val="E60E629C"/>
    <w:lvl w:ilvl="0" w:tplc="6728D24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481F19B0"/>
    <w:multiLevelType w:val="hybridMultilevel"/>
    <w:tmpl w:val="779AD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48B"/>
    <w:rsid w:val="000437A1"/>
    <w:rsid w:val="000570A4"/>
    <w:rsid w:val="000B48B4"/>
    <w:rsid w:val="000C47BF"/>
    <w:rsid w:val="000D565A"/>
    <w:rsid w:val="000D6925"/>
    <w:rsid w:val="000E61F7"/>
    <w:rsid w:val="00117B85"/>
    <w:rsid w:val="00145ABE"/>
    <w:rsid w:val="00146559"/>
    <w:rsid w:val="001570A8"/>
    <w:rsid w:val="001841F6"/>
    <w:rsid w:val="001A0953"/>
    <w:rsid w:val="001A09DA"/>
    <w:rsid w:val="001A25CD"/>
    <w:rsid w:val="001C6D97"/>
    <w:rsid w:val="001E2BF0"/>
    <w:rsid w:val="001F3CC4"/>
    <w:rsid w:val="00207E4A"/>
    <w:rsid w:val="00215C5E"/>
    <w:rsid w:val="002225A5"/>
    <w:rsid w:val="00232631"/>
    <w:rsid w:val="00234D07"/>
    <w:rsid w:val="00256B54"/>
    <w:rsid w:val="002C10A4"/>
    <w:rsid w:val="002C4052"/>
    <w:rsid w:val="002C668B"/>
    <w:rsid w:val="002E3286"/>
    <w:rsid w:val="002F45E2"/>
    <w:rsid w:val="00301F1F"/>
    <w:rsid w:val="003436D3"/>
    <w:rsid w:val="0034521B"/>
    <w:rsid w:val="00350B2C"/>
    <w:rsid w:val="00354586"/>
    <w:rsid w:val="0036275F"/>
    <w:rsid w:val="00366E47"/>
    <w:rsid w:val="00381B7A"/>
    <w:rsid w:val="003A4605"/>
    <w:rsid w:val="003A5D47"/>
    <w:rsid w:val="003A74CB"/>
    <w:rsid w:val="003B2B93"/>
    <w:rsid w:val="004210F6"/>
    <w:rsid w:val="004231BC"/>
    <w:rsid w:val="004268DB"/>
    <w:rsid w:val="00427CAB"/>
    <w:rsid w:val="004612D3"/>
    <w:rsid w:val="004A0220"/>
    <w:rsid w:val="004C6DDD"/>
    <w:rsid w:val="004D5E1D"/>
    <w:rsid w:val="004E1C62"/>
    <w:rsid w:val="004E1D27"/>
    <w:rsid w:val="0051069B"/>
    <w:rsid w:val="0054634C"/>
    <w:rsid w:val="005525C7"/>
    <w:rsid w:val="005748E3"/>
    <w:rsid w:val="00586B44"/>
    <w:rsid w:val="005933ED"/>
    <w:rsid w:val="005A1C78"/>
    <w:rsid w:val="005A2B85"/>
    <w:rsid w:val="005C1617"/>
    <w:rsid w:val="005D4F8F"/>
    <w:rsid w:val="005E2444"/>
    <w:rsid w:val="0064408A"/>
    <w:rsid w:val="0064508C"/>
    <w:rsid w:val="00651EF2"/>
    <w:rsid w:val="00661B4B"/>
    <w:rsid w:val="006813D2"/>
    <w:rsid w:val="006B5AA8"/>
    <w:rsid w:val="006B6B26"/>
    <w:rsid w:val="006D7DB9"/>
    <w:rsid w:val="006E39B0"/>
    <w:rsid w:val="006F68D5"/>
    <w:rsid w:val="007165B9"/>
    <w:rsid w:val="00720B8D"/>
    <w:rsid w:val="00725A56"/>
    <w:rsid w:val="00740FA1"/>
    <w:rsid w:val="00751823"/>
    <w:rsid w:val="0076748B"/>
    <w:rsid w:val="00771C37"/>
    <w:rsid w:val="00774556"/>
    <w:rsid w:val="007964AC"/>
    <w:rsid w:val="007B1BBF"/>
    <w:rsid w:val="007E5B85"/>
    <w:rsid w:val="007E6BF6"/>
    <w:rsid w:val="007F4588"/>
    <w:rsid w:val="0080336F"/>
    <w:rsid w:val="00832CEC"/>
    <w:rsid w:val="008446F6"/>
    <w:rsid w:val="008460EA"/>
    <w:rsid w:val="00852D9A"/>
    <w:rsid w:val="00863D41"/>
    <w:rsid w:val="00894A2B"/>
    <w:rsid w:val="008A07A0"/>
    <w:rsid w:val="008A45B3"/>
    <w:rsid w:val="008A54F3"/>
    <w:rsid w:val="008B4A58"/>
    <w:rsid w:val="008C105D"/>
    <w:rsid w:val="008C2F42"/>
    <w:rsid w:val="008E2753"/>
    <w:rsid w:val="008F7632"/>
    <w:rsid w:val="009202BF"/>
    <w:rsid w:val="00921F4C"/>
    <w:rsid w:val="00933289"/>
    <w:rsid w:val="00956713"/>
    <w:rsid w:val="00963825"/>
    <w:rsid w:val="009A16B9"/>
    <w:rsid w:val="009B7A38"/>
    <w:rsid w:val="009F33CD"/>
    <w:rsid w:val="009F5AC1"/>
    <w:rsid w:val="00A05D98"/>
    <w:rsid w:val="00A151B4"/>
    <w:rsid w:val="00A30D2E"/>
    <w:rsid w:val="00A36D9C"/>
    <w:rsid w:val="00A560E7"/>
    <w:rsid w:val="00A708B7"/>
    <w:rsid w:val="00A842C8"/>
    <w:rsid w:val="00A92848"/>
    <w:rsid w:val="00AA1AB3"/>
    <w:rsid w:val="00AB7BB1"/>
    <w:rsid w:val="00B131B4"/>
    <w:rsid w:val="00B24679"/>
    <w:rsid w:val="00B51634"/>
    <w:rsid w:val="00B54318"/>
    <w:rsid w:val="00B55E5D"/>
    <w:rsid w:val="00B64D56"/>
    <w:rsid w:val="00B65610"/>
    <w:rsid w:val="00B65F5D"/>
    <w:rsid w:val="00B8235A"/>
    <w:rsid w:val="00B8509F"/>
    <w:rsid w:val="00BC26D1"/>
    <w:rsid w:val="00BE0449"/>
    <w:rsid w:val="00BF1A91"/>
    <w:rsid w:val="00C3629B"/>
    <w:rsid w:val="00C55DC6"/>
    <w:rsid w:val="00C656FC"/>
    <w:rsid w:val="00C70CEF"/>
    <w:rsid w:val="00C74EBB"/>
    <w:rsid w:val="00C9184F"/>
    <w:rsid w:val="00CB237A"/>
    <w:rsid w:val="00CB7BF3"/>
    <w:rsid w:val="00CC3184"/>
    <w:rsid w:val="00CC40E5"/>
    <w:rsid w:val="00CD40A5"/>
    <w:rsid w:val="00CF09E3"/>
    <w:rsid w:val="00CF4F3E"/>
    <w:rsid w:val="00CF6744"/>
    <w:rsid w:val="00D47554"/>
    <w:rsid w:val="00D56C98"/>
    <w:rsid w:val="00D56FC0"/>
    <w:rsid w:val="00D571CB"/>
    <w:rsid w:val="00D5727B"/>
    <w:rsid w:val="00D66516"/>
    <w:rsid w:val="00DB6D4A"/>
    <w:rsid w:val="00DC4378"/>
    <w:rsid w:val="00DD3FD7"/>
    <w:rsid w:val="00DD4C68"/>
    <w:rsid w:val="00DE646E"/>
    <w:rsid w:val="00E2560A"/>
    <w:rsid w:val="00E5270C"/>
    <w:rsid w:val="00E90ABD"/>
    <w:rsid w:val="00E91354"/>
    <w:rsid w:val="00EF0261"/>
    <w:rsid w:val="00F06AA8"/>
    <w:rsid w:val="00F10EE0"/>
    <w:rsid w:val="00F174BC"/>
    <w:rsid w:val="00F422C9"/>
    <w:rsid w:val="00F57669"/>
    <w:rsid w:val="00F906F8"/>
    <w:rsid w:val="00FB5368"/>
    <w:rsid w:val="00FF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23BF03B-4203-4AD7-85EF-6D81FEEB7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7BB1"/>
    <w:pPr>
      <w:spacing w:after="0"/>
      <w:ind w:left="-188"/>
    </w:pPr>
    <w:rPr>
      <w:rFonts w:ascii="Arial" w:eastAsia="Arial" w:hAnsi="Arial" w:cs="Arial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02B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1B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BBF"/>
    <w:rPr>
      <w:rFonts w:ascii="Arial" w:eastAsia="Arial" w:hAnsi="Arial" w:cs="Arial"/>
      <w:b/>
      <w:color w:val="61C93F"/>
      <w:sz w:val="24"/>
    </w:rPr>
  </w:style>
  <w:style w:type="paragraph" w:styleId="Footer">
    <w:name w:val="footer"/>
    <w:basedOn w:val="Normal"/>
    <w:link w:val="FooterChar"/>
    <w:uiPriority w:val="99"/>
    <w:unhideWhenUsed/>
    <w:rsid w:val="007B1B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BBF"/>
    <w:rPr>
      <w:rFonts w:ascii="Arial" w:eastAsia="Arial" w:hAnsi="Arial" w:cs="Arial"/>
      <w:b/>
      <w:color w:val="61C93F"/>
      <w:sz w:val="24"/>
    </w:rPr>
  </w:style>
  <w:style w:type="character" w:styleId="PlaceholderText">
    <w:name w:val="Placeholder Text"/>
    <w:basedOn w:val="DefaultParagraphFont"/>
    <w:uiPriority w:val="99"/>
    <w:semiHidden/>
    <w:rsid w:val="00E91354"/>
    <w:rPr>
      <w:color w:val="808080"/>
    </w:rPr>
  </w:style>
  <w:style w:type="character" w:customStyle="1" w:styleId="SushiSectionNumber">
    <w:name w:val="Sushi Section Number"/>
    <w:basedOn w:val="DefaultParagraphFont"/>
    <w:uiPriority w:val="1"/>
    <w:qFormat/>
    <w:rsid w:val="005D4F8F"/>
    <w:rPr>
      <w:rFonts w:ascii="Verdana" w:eastAsia="Verdana" w:hAnsi="Verdana" w:cs="Verdana"/>
      <w:color w:val="FFFFFF" w:themeColor="background1"/>
      <w:sz w:val="32"/>
      <w:shd w:val="clear" w:color="auto" w:fill="000000" w:themeFill="text1"/>
    </w:rPr>
  </w:style>
  <w:style w:type="paragraph" w:customStyle="1" w:styleId="SushiSectionHighlight">
    <w:name w:val="Sushi Section Highlight"/>
    <w:basedOn w:val="Normal"/>
    <w:link w:val="SushiSectionHighlightChar"/>
    <w:autoRedefine/>
    <w:qFormat/>
    <w:rsid w:val="00AB7BB1"/>
    <w:rPr>
      <w:b/>
      <w:i/>
    </w:rPr>
  </w:style>
  <w:style w:type="character" w:customStyle="1" w:styleId="SushiSectionHighlightChar">
    <w:name w:val="Sushi Section Highlight Char"/>
    <w:basedOn w:val="DefaultParagraphFont"/>
    <w:link w:val="SushiSectionHighlight"/>
    <w:rsid w:val="00AB7BB1"/>
    <w:rPr>
      <w:rFonts w:ascii="Arial" w:eastAsia="Arial" w:hAnsi="Arial" w:cs="Arial"/>
      <w:b/>
      <w:i/>
      <w:color w:val="000000" w:themeColor="text1"/>
      <w:sz w:val="24"/>
    </w:rPr>
  </w:style>
  <w:style w:type="paragraph" w:customStyle="1" w:styleId="SushiNormal">
    <w:name w:val="Sushi Normal"/>
    <w:basedOn w:val="Normal"/>
    <w:link w:val="SushiNormalChar"/>
    <w:qFormat/>
    <w:rsid w:val="00AB7BB1"/>
    <w:pPr>
      <w:spacing w:after="160"/>
      <w:ind w:left="0"/>
    </w:pPr>
    <w:rPr>
      <w:color w:val="58595B"/>
    </w:rPr>
  </w:style>
  <w:style w:type="character" w:customStyle="1" w:styleId="SushiNormalChar">
    <w:name w:val="Sushi Normal Char"/>
    <w:basedOn w:val="DefaultParagraphFont"/>
    <w:link w:val="SushiNormal"/>
    <w:rsid w:val="00AB7BB1"/>
    <w:rPr>
      <w:rFonts w:ascii="Arial" w:eastAsia="Arial" w:hAnsi="Arial" w:cs="Arial"/>
      <w:color w:val="58595B"/>
      <w:sz w:val="24"/>
    </w:rPr>
  </w:style>
  <w:style w:type="paragraph" w:customStyle="1" w:styleId="SushiHeaderTextBold">
    <w:name w:val="Sushi Header Text Bold"/>
    <w:basedOn w:val="Normal"/>
    <w:link w:val="SushiHeaderTextBoldChar"/>
    <w:qFormat/>
    <w:rsid w:val="00B51634"/>
    <w:pPr>
      <w:spacing w:after="160"/>
      <w:ind w:left="0"/>
      <w:jc w:val="right"/>
    </w:pPr>
    <w:rPr>
      <w:rFonts w:ascii="Verdana" w:eastAsia="Verdana" w:hAnsi="Verdana" w:cs="Verdana"/>
      <w:b/>
      <w:sz w:val="32"/>
    </w:rPr>
  </w:style>
  <w:style w:type="paragraph" w:customStyle="1" w:styleId="SushiHeaderText">
    <w:name w:val="Sushi Header Text"/>
    <w:basedOn w:val="Normal"/>
    <w:link w:val="SushiHeaderTextChar"/>
    <w:qFormat/>
    <w:rsid w:val="00B51634"/>
    <w:pPr>
      <w:spacing w:after="160"/>
      <w:ind w:left="0"/>
      <w:jc w:val="right"/>
    </w:pPr>
    <w:rPr>
      <w:rFonts w:ascii="Verdana" w:eastAsia="Verdana" w:hAnsi="Verdana" w:cs="Verdana"/>
      <w:sz w:val="32"/>
      <w:lang w:val="en-GB"/>
    </w:rPr>
  </w:style>
  <w:style w:type="character" w:customStyle="1" w:styleId="SushiHeaderTextBoldChar">
    <w:name w:val="Sushi Header Text Bold Char"/>
    <w:basedOn w:val="DefaultParagraphFont"/>
    <w:link w:val="SushiHeaderTextBold"/>
    <w:rsid w:val="00B51634"/>
    <w:rPr>
      <w:rFonts w:ascii="Verdana" w:eastAsia="Verdana" w:hAnsi="Verdana" w:cs="Verdana"/>
      <w:b/>
      <w:color w:val="000000" w:themeColor="text1"/>
      <w:sz w:val="32"/>
    </w:rPr>
  </w:style>
  <w:style w:type="character" w:customStyle="1" w:styleId="SushiHeaderTextChar">
    <w:name w:val="Sushi Header Text Char"/>
    <w:basedOn w:val="DefaultParagraphFont"/>
    <w:link w:val="SushiHeaderText"/>
    <w:rsid w:val="00B51634"/>
    <w:rPr>
      <w:rFonts w:ascii="Verdana" w:eastAsia="Verdana" w:hAnsi="Verdana" w:cs="Verdana"/>
      <w:color w:val="000000" w:themeColor="text1"/>
      <w:sz w:val="32"/>
      <w:lang w:val="en-GB"/>
    </w:rPr>
  </w:style>
  <w:style w:type="character" w:customStyle="1" w:styleId="tag1">
    <w:name w:val="tag1"/>
    <w:basedOn w:val="DefaultParagraphFont"/>
    <w:rsid w:val="00234D07"/>
    <w:rPr>
      <w:color w:val="800000"/>
    </w:rPr>
  </w:style>
  <w:style w:type="character" w:customStyle="1" w:styleId="pln1">
    <w:name w:val="pln1"/>
    <w:basedOn w:val="DefaultParagraphFont"/>
    <w:rsid w:val="00234D07"/>
    <w:rPr>
      <w:color w:val="000000"/>
    </w:rPr>
  </w:style>
  <w:style w:type="character" w:customStyle="1" w:styleId="atn1">
    <w:name w:val="atn1"/>
    <w:basedOn w:val="DefaultParagraphFont"/>
    <w:rsid w:val="00234D07"/>
    <w:rPr>
      <w:color w:val="FF0000"/>
    </w:rPr>
  </w:style>
  <w:style w:type="character" w:customStyle="1" w:styleId="pun1">
    <w:name w:val="pun1"/>
    <w:basedOn w:val="DefaultParagraphFont"/>
    <w:rsid w:val="00234D07"/>
    <w:rPr>
      <w:color w:val="000000"/>
    </w:rPr>
  </w:style>
  <w:style w:type="character" w:customStyle="1" w:styleId="atv1">
    <w:name w:val="atv1"/>
    <w:basedOn w:val="DefaultParagraphFont"/>
    <w:rsid w:val="00234D07"/>
    <w:rPr>
      <w:color w:val="0000FF"/>
    </w:rPr>
  </w:style>
  <w:style w:type="paragraph" w:customStyle="1" w:styleId="SushiCode">
    <w:name w:val="Sushi Code"/>
    <w:basedOn w:val="SushiNormal"/>
    <w:next w:val="SushiNormal"/>
    <w:qFormat/>
    <w:rsid w:val="007165B9"/>
    <w:pPr>
      <w:shd w:val="clear" w:color="auto" w:fill="E7E6E6" w:themeFill="background2"/>
    </w:pPr>
    <w:rPr>
      <w:rFonts w:ascii="Consolas" w:hAnsi="Consolas"/>
      <w:sz w:val="18"/>
      <w:shd w:val="clear" w:color="auto" w:fill="EEEEEE"/>
    </w:rPr>
  </w:style>
  <w:style w:type="character" w:styleId="HTMLCode">
    <w:name w:val="HTML Code"/>
    <w:basedOn w:val="DefaultParagraphFont"/>
    <w:uiPriority w:val="99"/>
    <w:semiHidden/>
    <w:unhideWhenUsed/>
    <w:rsid w:val="00234D07"/>
    <w:rPr>
      <w:rFonts w:ascii="Courier New" w:eastAsia="Times New Roman" w:hAnsi="Courier New" w:cs="Courier New" w:hint="default"/>
      <w:color w:val="DD1144"/>
      <w:sz w:val="24"/>
      <w:szCs w:val="24"/>
      <w:bdr w:val="single" w:sz="6" w:space="2" w:color="E1E1E8" w:frame="1"/>
      <w:shd w:val="clear" w:color="auto" w:fill="F7F7F9"/>
    </w:rPr>
  </w:style>
  <w:style w:type="paragraph" w:customStyle="1" w:styleId="SushiCommand">
    <w:name w:val="Sushi Command"/>
    <w:basedOn w:val="SushiNormal"/>
    <w:next w:val="SushiNormal"/>
    <w:link w:val="SushiCommandChar"/>
    <w:qFormat/>
    <w:rsid w:val="007165B9"/>
    <w:pPr>
      <w:shd w:val="clear" w:color="auto" w:fill="E7E6E6" w:themeFill="background2"/>
    </w:pPr>
    <w:rPr>
      <w:rFonts w:ascii="Courier New" w:eastAsia="Verdana" w:hAnsi="Courier New"/>
      <w:sz w:val="18"/>
      <w:szCs w:val="20"/>
    </w:rPr>
  </w:style>
  <w:style w:type="character" w:customStyle="1" w:styleId="SushiCommandChar">
    <w:name w:val="Sushi Command Char"/>
    <w:basedOn w:val="DefaultParagraphFont"/>
    <w:link w:val="SushiCommand"/>
    <w:rsid w:val="007165B9"/>
    <w:rPr>
      <w:rFonts w:ascii="Courier New" w:eastAsia="Verdana" w:hAnsi="Courier New" w:cs="Arial"/>
      <w:color w:val="58595B"/>
      <w:sz w:val="18"/>
      <w:szCs w:val="20"/>
      <w:shd w:val="clear" w:color="auto" w:fill="E7E6E6" w:themeFill="background2"/>
    </w:rPr>
  </w:style>
  <w:style w:type="character" w:styleId="Strong">
    <w:name w:val="Strong"/>
    <w:basedOn w:val="DefaultParagraphFont"/>
    <w:uiPriority w:val="22"/>
    <w:qFormat/>
    <w:rsid w:val="00CC3184"/>
    <w:rPr>
      <w:b/>
      <w:bCs/>
    </w:rPr>
  </w:style>
  <w:style w:type="character" w:styleId="BookTitle">
    <w:name w:val="Book Title"/>
    <w:basedOn w:val="DefaultParagraphFont"/>
    <w:uiPriority w:val="33"/>
    <w:qFormat/>
    <w:rsid w:val="00B65F5D"/>
    <w:rPr>
      <w:b/>
      <w:bCs/>
      <w:i/>
      <w:iC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08A"/>
    <w:rPr>
      <w:rFonts w:ascii="Segoe UI" w:eastAsia="Arial" w:hAnsi="Segoe UI" w:cs="Segoe UI"/>
      <w:color w:val="000000" w:themeColor="tex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E61F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02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20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59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57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824295">
                              <w:marLeft w:val="0"/>
                              <w:marRight w:val="0"/>
                              <w:marTop w:val="0"/>
                              <w:marBottom w:val="10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55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197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7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35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581278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39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9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611913">
                                  <w:marLeft w:val="0"/>
                                  <w:marRight w:val="0"/>
                                  <w:marTop w:val="0"/>
                                  <w:marBottom w:val="28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630391">
                                      <w:marLeft w:val="-6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553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3361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0392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2862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008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0460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3843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807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2865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443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2273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7731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641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2419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4389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5476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1940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1964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187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0207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4078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6124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841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1637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4987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3042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1803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6025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58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0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56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74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74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467125">
                              <w:marLeft w:val="0"/>
                              <w:marRight w:val="0"/>
                              <w:marTop w:val="0"/>
                              <w:marBottom w:val="10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382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74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cisr\Documents\GitHub\PiSushi\Sush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A07F6E-8A1D-42AA-A54F-A416AFB6A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Sushi template.dotx</Template>
  <TotalTime>14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Arduino</vt:lpstr>
    </vt:vector>
  </TitlesOfParts>
  <Company/>
  <LinksUpToDate>false</LinksUpToDate>
  <CharactersWithSpaces>1627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Scratch</dc:title>
  <dc:subject>How to Program in Scratch</dc:subject>
  <dc:creator>new</dc:creator>
  <cp:keywords/>
  <cp:lastModifiedBy>Francis Reed</cp:lastModifiedBy>
  <cp:revision>4</cp:revision>
  <cp:lastPrinted>2016-10-18T13:02:00Z</cp:lastPrinted>
  <dcterms:created xsi:type="dcterms:W3CDTF">2016-10-18T22:34:00Z</dcterms:created>
  <dcterms:modified xsi:type="dcterms:W3CDTF">2016-10-18T22:48:00Z</dcterms:modified>
</cp:coreProperties>
</file>