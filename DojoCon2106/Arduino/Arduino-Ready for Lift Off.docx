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0A81" w14:textId="2792A7DB" w:rsidR="000E61F7" w:rsidRDefault="007B1BBF" w:rsidP="007E5B85">
      <w:pPr>
        <w:pStyle w:val="SushiNormal"/>
        <w:ind w:left="-288"/>
        <w:rPr>
          <w:rStyle w:val="SushiSectionNumber"/>
        </w:rPr>
      </w:pPr>
      <w:bookmarkStart w:id="0" w:name="_GoBack"/>
      <w:bookmarkEnd w:id="0"/>
      <w:r w:rsidRPr="005D4F8F">
        <w:rPr>
          <w:rStyle w:val="SushiSectionNumber"/>
        </w:rPr>
        <w:t>1</w:t>
      </w:r>
      <w:r w:rsidR="00CC3184">
        <w:t xml:space="preserve"> </w:t>
      </w:r>
      <w:r w:rsidR="006F6658">
        <w:t>This exercise builds off the Blink activity by adding more LED’s (Outputs) and a Switch (Input) to the circuit</w:t>
      </w:r>
      <w:r w:rsidR="00F9100B">
        <w:t>.</w:t>
      </w:r>
      <w:r w:rsidR="006F6658">
        <w:t xml:space="preserve"> </w:t>
      </w:r>
    </w:p>
    <w:p w14:paraId="54E76C96" w14:textId="3B646CC1" w:rsidR="006F6658" w:rsidRDefault="007E5B85" w:rsidP="00330719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</w:rPr>
        <w:t>2</w:t>
      </w:r>
      <w:r w:rsidR="000E61F7">
        <w:t xml:space="preserve"> </w:t>
      </w:r>
      <w:r w:rsidR="006F6658">
        <w:t>Change/Build your circuit to match the diagram below:</w:t>
      </w:r>
      <w:r w:rsidR="00330719">
        <w:rPr>
          <w:noProof/>
        </w:rPr>
        <w:drawing>
          <wp:inline distT="0" distB="0" distL="0" distR="0" wp14:anchorId="095E085F" wp14:editId="39291D3F">
            <wp:extent cx="5470497" cy="2910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371" cy="29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24C" w14:textId="7028CC94" w:rsidR="006F6658" w:rsidRDefault="006F6658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You will need two more LED’</w:t>
      </w:r>
      <w:r w:rsidR="00F1496D"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s, a pushbutton switch, two more 220Ohm and one 10K Ohm resistors.</w:t>
      </w:r>
    </w:p>
    <w:p w14:paraId="51832ED5" w14:textId="1EDAB772" w:rsidR="00586B27" w:rsidRDefault="007E5B85" w:rsidP="00586B27">
      <w:pPr>
        <w:pStyle w:val="SushiNormal"/>
        <w:ind w:left="-284"/>
      </w:pPr>
      <w:r>
        <w:rPr>
          <w:rStyle w:val="SushiSectionNumber"/>
        </w:rPr>
        <w:t>3</w:t>
      </w:r>
      <w:r w:rsidR="006F6658">
        <w:t xml:space="preserve"> </w:t>
      </w:r>
      <w:r w:rsidR="006F6658" w:rsidRPr="006F6658">
        <w:t>Open th</w:t>
      </w:r>
      <w:r w:rsidR="00796401">
        <w:t>e sketch</w:t>
      </w:r>
      <w:r w:rsidR="006F6658">
        <w:t xml:space="preserve"> </w:t>
      </w:r>
      <w:r w:rsidR="00796401">
        <w:t>“</w:t>
      </w:r>
      <w:r w:rsidR="006F6658">
        <w:t>p02_SpaceshipInterface</w:t>
      </w:r>
      <w:r w:rsidR="00796401">
        <w:t>”</w:t>
      </w:r>
      <w:r w:rsidR="006F6658">
        <w:t xml:space="preserve"> found in the </w:t>
      </w:r>
      <w:r w:rsidR="00796401">
        <w:t xml:space="preserve">StarterKit_BasicKit section of the </w:t>
      </w:r>
      <w:r w:rsidR="006F6658">
        <w:t xml:space="preserve">Arduino Examples library.  </w:t>
      </w:r>
      <w:r w:rsidR="00586B27">
        <w:t>Examine the code and read the comments. You need to make the LEDs blink differently according to whether the button is pressed or not!</w:t>
      </w:r>
    </w:p>
    <w:p w14:paraId="4DC4DFE6" w14:textId="273EC85A" w:rsidR="00586B27" w:rsidRDefault="00586B27" w:rsidP="00586B27">
      <w:pPr>
        <w:pStyle w:val="SushiNormal"/>
        <w:ind w:left="-284"/>
      </w:pPr>
      <w:r w:rsidRPr="007E5B85">
        <w:rPr>
          <w:rStyle w:val="SushiSectionNumber"/>
        </w:rPr>
        <w:t>4</w:t>
      </w:r>
      <w:r>
        <w:t xml:space="preserve"> When you have made your changes upload your program to the Arduino and see it in action!</w:t>
      </w:r>
    </w:p>
    <w:p w14:paraId="14CE5A77" w14:textId="77777777" w:rsidR="00586B27" w:rsidRDefault="00586B27" w:rsidP="00586B27">
      <w:pPr>
        <w:pStyle w:val="SushiNormal"/>
        <w:ind w:left="-284"/>
      </w:pPr>
    </w:p>
    <w:p w14:paraId="4B714DE3" w14:textId="77777777" w:rsidR="00586B27" w:rsidRDefault="00586B27" w:rsidP="00586B27">
      <w:pPr>
        <w:pStyle w:val="SushiNormal"/>
        <w:ind w:left="-284"/>
      </w:pPr>
      <w:r>
        <w:t xml:space="preserve">Try changing </w:t>
      </w:r>
    </w:p>
    <w:p w14:paraId="54C5E251" w14:textId="77777777" w:rsidR="00586B27" w:rsidRDefault="00586B27" w:rsidP="00586B27">
      <w:pPr>
        <w:pStyle w:val="SushiNormal"/>
        <w:ind w:left="-284"/>
      </w:pPr>
    </w:p>
    <w:p w14:paraId="468829F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way the lights are flashing</w:t>
      </w:r>
    </w:p>
    <w:p w14:paraId="70BFFD0A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The sequence of lightsl</w:t>
      </w:r>
    </w:p>
    <w:p w14:paraId="105B6DEF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Add a buzzer to your circuit</w:t>
      </w:r>
    </w:p>
    <w:p w14:paraId="1E9522B2" w14:textId="77777777" w:rsidR="00586B27" w:rsidRDefault="00586B27" w:rsidP="00586B27">
      <w:pPr>
        <w:pStyle w:val="SushiNormal"/>
        <w:numPr>
          <w:ilvl w:val="0"/>
          <w:numId w:val="1"/>
        </w:numPr>
      </w:pPr>
      <w:r>
        <w:t>Move on to the next Challenge!</w:t>
      </w:r>
      <w:r w:rsidRPr="00586B27">
        <w:rPr>
          <w:noProof/>
          <w:lang w:val="en-GB" w:eastAsia="en-GB"/>
        </w:rPr>
        <w:t xml:space="preserve"> </w:t>
      </w:r>
    </w:p>
    <w:p w14:paraId="5A60DB55" w14:textId="77777777" w:rsidR="00586B27" w:rsidRDefault="00586B27" w:rsidP="00586B27">
      <w:pPr>
        <w:pStyle w:val="SushiNormal"/>
        <w:ind w:left="-284"/>
      </w:pPr>
    </w:p>
    <w:p w14:paraId="1DE884B5" w14:textId="77777777" w:rsidR="00586B27" w:rsidRDefault="00586B27" w:rsidP="00586B27">
      <w:pPr>
        <w:pStyle w:val="SushiNormal"/>
      </w:pPr>
    </w:p>
    <w:p w14:paraId="2E821CA0" w14:textId="77777777" w:rsidR="00FC4C3F" w:rsidRDefault="00586B27" w:rsidP="00586B27">
      <w:pPr>
        <w:pStyle w:val="SushiNormal"/>
        <w:ind w:left="-284"/>
      </w:pPr>
      <w:r>
        <w:t>Addition</w:t>
      </w:r>
      <w:r w:rsidR="00FC4C3F">
        <w:t xml:space="preserve">al instructions can be found at </w:t>
      </w:r>
    </w:p>
    <w:p w14:paraId="1E23BE34" w14:textId="6BB23402" w:rsidR="00586B27" w:rsidRDefault="009A1E6E" w:rsidP="00586B27">
      <w:pPr>
        <w:pStyle w:val="SushiNormal"/>
        <w:ind w:left="-284"/>
      </w:pPr>
      <w:hyperlink r:id="rId9" w:history="1">
        <w:r w:rsidR="00FC4C3F" w:rsidRPr="00630115">
          <w:rPr>
            <w:rStyle w:val="Hyperlink"/>
          </w:rPr>
          <w:t>https://www.arduino.cc/en/ArduinoStarterKit/Prj02</w:t>
        </w:r>
      </w:hyperlink>
    </w:p>
    <w:p w14:paraId="7C4ED6FB" w14:textId="77777777" w:rsidR="00586B27" w:rsidRDefault="00586B27" w:rsidP="00586B27">
      <w:pPr>
        <w:pStyle w:val="SushiNormal"/>
        <w:ind w:left="-284"/>
      </w:pPr>
    </w:p>
    <w:p w14:paraId="46357762" w14:textId="5C449DFE" w:rsidR="00586B27" w:rsidRDefault="00586B27" w:rsidP="00586B27">
      <w:pPr>
        <w:pStyle w:val="SushiNormal"/>
        <w:ind w:left="-284"/>
      </w:pPr>
      <w:r>
        <w:t>Sample Code</w:t>
      </w:r>
    </w:p>
    <w:p w14:paraId="7EE5161F" w14:textId="1460AC89" w:rsidR="004E1C62" w:rsidRDefault="00586B27" w:rsidP="000E61F7">
      <w:pPr>
        <w:pStyle w:val="SushiNormal"/>
        <w:ind w:left="-284"/>
      </w:pPr>
      <w:r>
        <w:rPr>
          <w:noProof/>
          <w:lang w:val="en-GB" w:eastAsia="en-GB"/>
        </w:rPr>
        <w:drawing>
          <wp:inline distT="0" distB="0" distL="0" distR="0" wp14:anchorId="5BC7C5DB" wp14:editId="19FE4458">
            <wp:extent cx="3541572" cy="6356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04 at 08.3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16" cy="63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C62" w:rsidSect="009A2D52">
      <w:headerReference w:type="default" r:id="rId11"/>
      <w:footerReference w:type="default" r:id="rId12"/>
      <w:pgSz w:w="11906" w:h="16838"/>
      <w:pgMar w:top="1440" w:right="1440" w:bottom="1022" w:left="1440" w:header="720" w:footer="23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9E088" w14:textId="77777777" w:rsidR="009A1E6E" w:rsidRDefault="009A1E6E" w:rsidP="007B1BBF">
      <w:pPr>
        <w:spacing w:line="240" w:lineRule="auto"/>
      </w:pPr>
      <w:r>
        <w:separator/>
      </w:r>
    </w:p>
  </w:endnote>
  <w:endnote w:type="continuationSeparator" w:id="0">
    <w:p w14:paraId="0FAB769B" w14:textId="77777777" w:rsidR="009A1E6E" w:rsidRDefault="009A1E6E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8854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DE06B" wp14:editId="39F756A4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C3AF76" wp14:editId="4E2F328F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378FC" wp14:editId="173517A4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8BBFA" wp14:editId="17B05804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632D3E09" wp14:editId="59B1BC08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  <w:lang w:val="en-GB" w:eastAsia="en-GB"/>
      </w:rPr>
      <w:drawing>
        <wp:anchor distT="0" distB="0" distL="114300" distR="114300" simplePos="0" relativeHeight="251665408" behindDoc="0" locked="0" layoutInCell="1" allowOverlap="1" wp14:anchorId="128753CE" wp14:editId="6CA6B197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40ED" w14:textId="77777777" w:rsidR="009A1E6E" w:rsidRDefault="009A1E6E" w:rsidP="007B1BBF">
      <w:pPr>
        <w:spacing w:line="240" w:lineRule="auto"/>
      </w:pPr>
      <w:r>
        <w:separator/>
      </w:r>
    </w:p>
  </w:footnote>
  <w:footnote w:type="continuationSeparator" w:id="0">
    <w:p w14:paraId="3C8F83FB" w14:textId="77777777" w:rsidR="009A1E6E" w:rsidRDefault="009A1E6E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1D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348086" wp14:editId="643377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7F10E" w14:textId="2898042A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076F4" w:rsidRPr="00F076F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076F4" w:rsidRPr="00F076F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73F526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348086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51F7F10E" w14:textId="2898042A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076F4" w:rsidRPr="00F076F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076F4" w:rsidRPr="00F076F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73F526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8DE5B2" wp14:editId="4FB1A286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53A8E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DE5B2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14:paraId="0A53A8E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B4C5BE" wp14:editId="6E130CC5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3E4C0CC" w14:textId="1CC33546" w:rsidR="00FB5368" w:rsidRPr="005D4F8F" w:rsidRDefault="009A1E6E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1496D">
                                <w:rPr>
                                  <w:rStyle w:val="SushiHeaderTextChar"/>
                                  <w:b w:val="0"/>
                                </w:rPr>
                                <w:t>Ready for Lift Off</w:t>
                              </w:r>
                            </w:sdtContent>
                          </w:sdt>
                        </w:p>
                        <w:p w14:paraId="39C51AB7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4C5BE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14:paraId="43E4C0CC" w14:textId="1CC33546" w:rsidR="00FB5368" w:rsidRPr="005D4F8F" w:rsidRDefault="009A1E6E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1496D">
                          <w:rPr>
                            <w:rStyle w:val="SushiHeaderTextChar"/>
                            <w:b w:val="0"/>
                          </w:rPr>
                          <w:t>Ready for Lift Off</w:t>
                        </w:r>
                      </w:sdtContent>
                    </w:sdt>
                  </w:p>
                  <w:p w14:paraId="39C51AB7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350FA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D417D"/>
    <w:rsid w:val="002E3286"/>
    <w:rsid w:val="002F45E2"/>
    <w:rsid w:val="00301F1F"/>
    <w:rsid w:val="00330719"/>
    <w:rsid w:val="003436D3"/>
    <w:rsid w:val="0034521B"/>
    <w:rsid w:val="00350B2C"/>
    <w:rsid w:val="00354586"/>
    <w:rsid w:val="0036275F"/>
    <w:rsid w:val="003642B0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4F67BC"/>
    <w:rsid w:val="0051069B"/>
    <w:rsid w:val="0054634C"/>
    <w:rsid w:val="005525C7"/>
    <w:rsid w:val="005748E3"/>
    <w:rsid w:val="00586B27"/>
    <w:rsid w:val="00586B44"/>
    <w:rsid w:val="005933ED"/>
    <w:rsid w:val="005A1C78"/>
    <w:rsid w:val="005A2B85"/>
    <w:rsid w:val="005C1617"/>
    <w:rsid w:val="005D4F8F"/>
    <w:rsid w:val="005E2444"/>
    <w:rsid w:val="005E2914"/>
    <w:rsid w:val="00642867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658"/>
    <w:rsid w:val="006F68D5"/>
    <w:rsid w:val="007161DC"/>
    <w:rsid w:val="007165B9"/>
    <w:rsid w:val="00720B8D"/>
    <w:rsid w:val="00725A56"/>
    <w:rsid w:val="00740FA1"/>
    <w:rsid w:val="00751823"/>
    <w:rsid w:val="0076748B"/>
    <w:rsid w:val="00771C37"/>
    <w:rsid w:val="00774556"/>
    <w:rsid w:val="00796401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066DF"/>
    <w:rsid w:val="00921F41"/>
    <w:rsid w:val="00933289"/>
    <w:rsid w:val="00956713"/>
    <w:rsid w:val="00963825"/>
    <w:rsid w:val="009A16B9"/>
    <w:rsid w:val="009A1E6E"/>
    <w:rsid w:val="009A2D52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160DE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076F4"/>
    <w:rsid w:val="00F10EE0"/>
    <w:rsid w:val="00F1496D"/>
    <w:rsid w:val="00F174BC"/>
    <w:rsid w:val="00F422C9"/>
    <w:rsid w:val="00F57669"/>
    <w:rsid w:val="00F86243"/>
    <w:rsid w:val="00F906F8"/>
    <w:rsid w:val="00F9100B"/>
    <w:rsid w:val="00FB5368"/>
    <w:rsid w:val="00FC4C3F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7637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4C3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4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rduino.cc/en/ArduinoStarterKit/Prj0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9BC2-81F9-42FA-BD33-E91C3939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28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Manager/>
  <Company/>
  <LinksUpToDate>false</LinksUpToDate>
  <CharactersWithSpaces>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Ready for Lift Off</dc:subject>
  <dc:creator>new</dc:creator>
  <cp:keywords/>
  <dc:description/>
  <cp:lastModifiedBy>Francis Reed</cp:lastModifiedBy>
  <cp:revision>12</cp:revision>
  <cp:lastPrinted>2017-08-04T08:07:00Z</cp:lastPrinted>
  <dcterms:created xsi:type="dcterms:W3CDTF">2017-08-04T07:11:00Z</dcterms:created>
  <dcterms:modified xsi:type="dcterms:W3CDTF">2017-08-04T08:07:00Z</dcterms:modified>
  <cp:category/>
</cp:coreProperties>
</file>