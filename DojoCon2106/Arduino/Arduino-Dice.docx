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3F603" w14:textId="77777777"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9202BF">
        <w:t>Make sure you have mastered the LED Blink exercise</w:t>
      </w:r>
      <w:r w:rsidR="007E5B85">
        <w:t xml:space="preserve"> before starting this exercise.</w:t>
      </w:r>
    </w:p>
    <w:p w14:paraId="64C1ADC4" w14:textId="77777777" w:rsidR="009202BF" w:rsidRDefault="007E5B85" w:rsidP="003A5D47">
      <w:pPr>
        <w:pStyle w:val="SushiNormal"/>
        <w:ind w:left="-284"/>
        <w:rPr>
          <w:rStyle w:val="SushiSectionNumber"/>
        </w:rPr>
      </w:pPr>
      <w:r>
        <w:rPr>
          <w:rStyle w:val="SushiSectionNumber"/>
        </w:rPr>
        <w:t>2</w:t>
      </w:r>
      <w:r w:rsidR="000E61F7">
        <w:t xml:space="preserve"> </w:t>
      </w:r>
      <w:r w:rsidR="003A5D47">
        <w:t>We are going to make this circuit using Resistors, LED’s in the shape of an “H”, a Switch and a Breadboard, wired up to an Arduino</w:t>
      </w:r>
    </w:p>
    <w:p w14:paraId="75341D34" w14:textId="77777777" w:rsidR="009202BF" w:rsidRDefault="001410F4" w:rsidP="009202BF">
      <w:pPr>
        <w:pStyle w:val="SushiNormal"/>
        <w:ind w:left="-288"/>
        <w:rPr>
          <w:rStyle w:val="SushiSectionNumber"/>
        </w:rPr>
      </w:pPr>
      <w:r>
        <w:rPr>
          <w:noProof/>
        </w:rPr>
        <w:drawing>
          <wp:inline distT="0" distB="0" distL="0" distR="0" wp14:anchorId="1F632848" wp14:editId="3A0D1BF6">
            <wp:extent cx="2876550" cy="246837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37" cy="247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7">
        <w:rPr>
          <w:rStyle w:val="SushiSectionNumber"/>
        </w:rPr>
        <w:t xml:space="preserve"> </w:t>
      </w:r>
    </w:p>
    <w:p w14:paraId="6B514E65" w14:textId="77777777" w:rsidR="003A5D47" w:rsidRDefault="003A5D47" w:rsidP="009202BF">
      <w:pPr>
        <w:spacing w:after="160"/>
        <w:ind w:left="0"/>
      </w:pPr>
      <w:r>
        <w:rPr>
          <w:rStyle w:val="SushiSectionNumber"/>
        </w:rPr>
        <w:t>3</w:t>
      </w:r>
      <w:r w:rsidR="009202BF">
        <w:t xml:space="preserve"> </w:t>
      </w:r>
      <w:r w:rsidR="009202BF" w:rsidRPr="00215C5E">
        <w:rPr>
          <w:rStyle w:val="SushiNormalChar"/>
        </w:rPr>
        <w:t>Continue to build out the circuit until you use all the components</w:t>
      </w:r>
      <w:r w:rsidRPr="00215C5E">
        <w:rPr>
          <w:rStyle w:val="SushiNormalChar"/>
        </w:rPr>
        <w:t xml:space="preserve">. </w:t>
      </w:r>
    </w:p>
    <w:p w14:paraId="2939784C" w14:textId="77777777" w:rsidR="009202BF" w:rsidRDefault="001410F4" w:rsidP="001410F4">
      <w:pPr>
        <w:tabs>
          <w:tab w:val="left" w:pos="5070"/>
        </w:tabs>
      </w:pPr>
      <w:r w:rsidRPr="001410F4">
        <w:rPr>
          <w:rStyle w:val="SushiSectionNumb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682FD" wp14:editId="430BD67D">
                <wp:simplePos x="0" y="0"/>
                <wp:positionH relativeFrom="column">
                  <wp:posOffset>4467225</wp:posOffset>
                </wp:positionH>
                <wp:positionV relativeFrom="page">
                  <wp:posOffset>6686550</wp:posOffset>
                </wp:positionV>
                <wp:extent cx="1943100" cy="1085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47C6" w14:textId="77777777" w:rsidR="001410F4" w:rsidRDefault="001410F4" w:rsidP="001410F4">
                            <w:pPr>
                              <w:pStyle w:val="SushiNormal"/>
                            </w:pPr>
                            <w:r>
                              <w:rPr>
                                <w:rStyle w:val="SushiNormalChar"/>
                              </w:rPr>
                              <w:t xml:space="preserve">Don’t Forget! -  </w:t>
                            </w:r>
                            <w:r w:rsidRPr="00215C5E">
                              <w:rPr>
                                <w:rStyle w:val="SushiNormalChar"/>
                              </w:rPr>
                              <w:t xml:space="preserve">the LED’s need to be positioned with the longer leg </w:t>
                            </w:r>
                            <w:r>
                              <w:rPr>
                                <w:rStyle w:val="SushiNormalChar"/>
                              </w:rPr>
                              <w:t xml:space="preserve">(Anode) </w:t>
                            </w:r>
                            <w:r w:rsidRPr="00215C5E">
                              <w:rPr>
                                <w:rStyle w:val="SushiNormalChar"/>
                              </w:rPr>
                              <w:t>on the +</w:t>
                            </w:r>
                            <w:r>
                              <w:rPr>
                                <w:rStyle w:val="SushiNormalChar"/>
                              </w:rPr>
                              <w:t xml:space="preserve"> side of the circuit.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6A1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75pt;margin-top:526.5pt;width:153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">
                <v:textbox>
                  <w:txbxContent>
                    <w:p w:rsidR="001410F4" w:rsidRDefault="001410F4" w:rsidP="001410F4">
                      <w:pPr>
                        <w:pStyle w:val="SushiNormal"/>
                      </w:pPr>
                      <w:r>
                        <w:rPr>
                          <w:rStyle w:val="SushiNormalChar"/>
                        </w:rPr>
                        <w:t xml:space="preserve">Don’t Forget! -  </w:t>
                      </w:r>
                      <w:r w:rsidRPr="00215C5E">
                        <w:rPr>
                          <w:rStyle w:val="SushiNormalChar"/>
                        </w:rPr>
                        <w:t xml:space="preserve">the LED’s need to be positioned with the longer leg </w:t>
                      </w:r>
                      <w:r>
                        <w:rPr>
                          <w:rStyle w:val="SushiNormalChar"/>
                        </w:rPr>
                        <w:t xml:space="preserve">(Anode) </w:t>
                      </w:r>
                      <w:r w:rsidRPr="00215C5E">
                        <w:rPr>
                          <w:rStyle w:val="SushiNormalChar"/>
                        </w:rPr>
                        <w:t>on the +</w:t>
                      </w:r>
                      <w:r>
                        <w:rPr>
                          <w:rStyle w:val="SushiNormalChar"/>
                        </w:rPr>
                        <w:t xml:space="preserve"> side of the circuit.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304430" wp14:editId="2EB4C9EB">
            <wp:extent cx="3966867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8" cy="37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47">
        <w:rPr>
          <w:rStyle w:val="SushiSectionNumber"/>
        </w:rPr>
        <w:br w:type="page"/>
      </w:r>
      <w:r w:rsidR="00215C5E">
        <w:rPr>
          <w:rStyle w:val="SushiSectionNumber"/>
        </w:rPr>
        <w:lastRenderedPageBreak/>
        <w:t>4</w:t>
      </w:r>
      <w:r w:rsidR="00832CEC">
        <w:t xml:space="preserve"> </w:t>
      </w:r>
      <w:r w:rsidR="00832CEC" w:rsidRPr="00215C5E">
        <w:rPr>
          <w:rStyle w:val="SushiNormalChar"/>
        </w:rPr>
        <w:t xml:space="preserve">Now </w:t>
      </w:r>
      <w:r w:rsidR="00CF09E3" w:rsidRPr="00215C5E">
        <w:rPr>
          <w:rStyle w:val="SushiNormalChar"/>
        </w:rPr>
        <w:t>review the code/</w:t>
      </w:r>
      <w:r w:rsidR="009202BF" w:rsidRPr="00215C5E">
        <w:rPr>
          <w:rStyle w:val="SushiNormalChar"/>
        </w:rPr>
        <w:t>Sketch</w:t>
      </w:r>
      <w:r w:rsidR="00215C5E" w:rsidRPr="00215C5E">
        <w:rPr>
          <w:rStyle w:val="SushiNormalChar"/>
        </w:rPr>
        <w:t xml:space="preserve"> (</w:t>
      </w:r>
      <w:proofErr w:type="spellStart"/>
      <w:r w:rsidR="00215C5E" w:rsidRPr="00215C5E">
        <w:rPr>
          <w:rStyle w:val="SushiNormalChar"/>
        </w:rPr>
        <w:t>LEDDice.ino</w:t>
      </w:r>
      <w:proofErr w:type="spellEnd"/>
      <w:r w:rsidR="00215C5E" w:rsidRPr="00215C5E">
        <w:rPr>
          <w:rStyle w:val="SushiNormalChar"/>
        </w:rPr>
        <w:t xml:space="preserve">) </w:t>
      </w:r>
      <w:r w:rsidR="00CF09E3" w:rsidRPr="00215C5E">
        <w:rPr>
          <w:rStyle w:val="SushiNormalChar"/>
        </w:rPr>
        <w:t xml:space="preserve">that </w:t>
      </w:r>
      <w:r w:rsidR="00215C5E" w:rsidRPr="00215C5E">
        <w:rPr>
          <w:rStyle w:val="SushiNormalChar"/>
        </w:rPr>
        <w:t>control</w:t>
      </w:r>
      <w:r w:rsidR="009202BF" w:rsidRPr="00215C5E">
        <w:rPr>
          <w:rStyle w:val="SushiNormalChar"/>
        </w:rPr>
        <w:t xml:space="preserve"> the LED’s</w:t>
      </w:r>
      <w:r w:rsidR="00215C5E" w:rsidRPr="00215C5E">
        <w:rPr>
          <w:rStyle w:val="SushiNormalChar"/>
        </w:rPr>
        <w:t>. Review the code for the Pins Outs that matches the Breadboard Wiring, the detection of the button press, the use of a random number generator to decide which LED to light up and the initialization and de-initialization code!</w:t>
      </w:r>
    </w:p>
    <w:p w14:paraId="1CC8BBFA" w14:textId="77777777" w:rsidR="009F33CD" w:rsidRDefault="009F33CD" w:rsidP="009202BF">
      <w:pPr>
        <w:pStyle w:val="SushiNormal"/>
        <w:ind w:left="-284"/>
      </w:pPr>
      <w:r>
        <w:rPr>
          <w:noProof/>
          <w:color w:val="0000FF"/>
        </w:rPr>
        <w:drawing>
          <wp:inline distT="0" distB="0" distL="0" distR="0" wp14:anchorId="68B30619" wp14:editId="36FDE318">
            <wp:extent cx="3267075" cy="3692221"/>
            <wp:effectExtent l="0" t="0" r="0" b="3810"/>
            <wp:docPr id="45" name="Picture 45" descr="http://www.robotshop.com/blog/en/files/arduino-blink-led-basic-co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37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1A6B" w14:textId="77777777" w:rsidR="00215C5E" w:rsidRDefault="00215C5E" w:rsidP="007E5B85">
      <w:pPr>
        <w:pStyle w:val="SushiNormal"/>
        <w:ind w:left="-284"/>
      </w:pPr>
    </w:p>
    <w:p w14:paraId="3F626857" w14:textId="77777777" w:rsidR="00215C5E" w:rsidRDefault="00215C5E" w:rsidP="007E5B85">
      <w:pPr>
        <w:pStyle w:val="SushiNormal"/>
        <w:ind w:left="-284"/>
      </w:pPr>
      <w:r>
        <w:t>What you could try next:</w:t>
      </w:r>
    </w:p>
    <w:p w14:paraId="3D49B9E8" w14:textId="77777777" w:rsidR="00215C5E" w:rsidRDefault="00215C5E" w:rsidP="00EA5B46">
      <w:pPr>
        <w:pStyle w:val="SushiNormal"/>
        <w:numPr>
          <w:ilvl w:val="0"/>
          <w:numId w:val="1"/>
        </w:numPr>
      </w:pPr>
      <w:r>
        <w:t xml:space="preserve">Vary the time interval for the </w:t>
      </w:r>
    </w:p>
    <w:p w14:paraId="506DCD20" w14:textId="77777777" w:rsidR="001B5E5A" w:rsidRDefault="00215C5E" w:rsidP="001B5E5A">
      <w:pPr>
        <w:pStyle w:val="SushiNormal"/>
        <w:numPr>
          <w:ilvl w:val="0"/>
          <w:numId w:val="1"/>
        </w:numPr>
      </w:pPr>
      <w:r>
        <w:lastRenderedPageBreak/>
        <w:t>Create a Loop to light up the dice from 1 to 6 when pressing the button</w:t>
      </w:r>
      <w:bookmarkStart w:id="0" w:name="_GoBack"/>
      <w:r w:rsidR="001B5E5A">
        <w:rPr>
          <w:noProof/>
        </w:rPr>
        <w:drawing>
          <wp:inline distT="0" distB="0" distL="0" distR="0" wp14:anchorId="58B78639" wp14:editId="13A51326">
            <wp:extent cx="5731510" cy="56972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0-19 at 10.08.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E5A" w:rsidSect="00C9184F">
      <w:headerReference w:type="default" r:id="rId13"/>
      <w:footerReference w:type="default" r:id="rId14"/>
      <w:pgSz w:w="11906" w:h="16838"/>
      <w:pgMar w:top="1440" w:right="1440" w:bottom="1027" w:left="1440" w:header="720" w:footer="227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5D5A9" w14:textId="77777777" w:rsidR="001B1EF9" w:rsidRDefault="001B1EF9" w:rsidP="007B1BBF">
      <w:pPr>
        <w:spacing w:line="240" w:lineRule="auto"/>
      </w:pPr>
      <w:r>
        <w:separator/>
      </w:r>
    </w:p>
  </w:endnote>
  <w:endnote w:type="continuationSeparator" w:id="0">
    <w:p w14:paraId="19549C4E" w14:textId="77777777" w:rsidR="001B1EF9" w:rsidRDefault="001B1EF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A7EF1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2150F" wp14:editId="08DEB9EB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8F1B33" wp14:editId="04136187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911E07" wp14:editId="3839F645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A97522" wp14:editId="59FF5871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</w:rPr>
      <w:drawing>
        <wp:anchor distT="0" distB="0" distL="114300" distR="114300" simplePos="0" relativeHeight="251666432" behindDoc="0" locked="0" layoutInCell="1" allowOverlap="1" wp14:anchorId="33F0BEA5" wp14:editId="35CE8061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</w:rPr>
      <w:drawing>
        <wp:anchor distT="0" distB="0" distL="114300" distR="114300" simplePos="0" relativeHeight="251665408" behindDoc="0" locked="0" layoutInCell="1" allowOverlap="1" wp14:anchorId="4E1FEB2B" wp14:editId="398DB9F9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6F963" w14:textId="77777777" w:rsidR="001B1EF9" w:rsidRDefault="001B1EF9" w:rsidP="007B1BBF">
      <w:pPr>
        <w:spacing w:line="240" w:lineRule="auto"/>
      </w:pPr>
      <w:r>
        <w:separator/>
      </w:r>
    </w:p>
  </w:footnote>
  <w:footnote w:type="continuationSeparator" w:id="0">
    <w:p w14:paraId="701B9E6E" w14:textId="77777777" w:rsidR="001B1EF9" w:rsidRDefault="001B1EF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4F545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9C6C362" wp14:editId="49423CD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0186B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B5E5A" w:rsidRPr="001B5E5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1B5E5A" w:rsidRPr="001B5E5A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3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3DEDBF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9C6C362" id="Group 369" o:spid="_x0000_s1027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25,1866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114300;top:908150;width:2812329;height:79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Q&#10;MNe/AAAA2gAAAA8AAABkcnMvZG93bnJldi54bWxET82KwjAQvgv7DmEW9qbpelCppmXZRZQVD7Y+&#10;wNiMbbWZlCba+vbmIHj8+P5X6WAacafO1ZYVfE8iEMSF1TWXCo75erwA4TyyxsYyKXiQgzT5GK0w&#10;1rbnA90zX4oQwi5GBZX3bSylKyoy6Ca2JQ7c2XYGfYBdKXWHfQg3jZxG0UwarDk0VNjSb0XFNbsZ&#10;Bft2R309/zsdNpferG22y7f/c6W+PoefJQhPg3+LX+6tVhC2hivhBsjk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EDDXvwAAANoAAAAPAAAAAAAAAAAAAAAAAJwCAABkcnMv&#10;ZG93bnJldi54bWxQSwUGAAAAAAQABAD3AAAAiAMAAAAA&#10;">
                <v:imagedata r:id="rId2" o:title=""/>
              </v:shape>
              <v:rect id="Rectangle 13" o:spid="_x0000_s1029" style="position:absolute;left:6252297;top:1534469;width:1158153;height:307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x3wQAA&#10;ANsAAAAPAAAAZHJzL2Rvd25yZXYueG1sRE9Li8IwEL4L/ocwwt40VWH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5sd8EAAADbAAAADwAAAAAAAAAAAAAAAACXAgAAZHJzL2Rvd25y&#10;ZXYueG1sUEsFBgAAAAAEAAQA9QAAAIUDAAAAAA==&#10;" filled="f" stroked="f">
                <v:textbox inset="0,0,0,0">
                  <w:txbxContent>
                    <w:p w14:paraId="1260186B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B5E5A" w:rsidRPr="001B5E5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1B5E5A" w:rsidRPr="001B5E5A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3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71;height:178765;visibility:visible;mso-wrap-style:square;v-text-anchor:top" coordsize="1833271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/pmxQAA&#10;ANwAAAAPAAAAZHJzL2Rvd25yZXYueG1sRI9BawIxFITvhf6H8ArearYi1m6N0oqC0EJxW+j1sXkm&#10;SzcvSxLX9d83guBxmJlvmMVqcK3oKcTGs4KncQGCuPa6YaPg53v7OAcRE7LG1jMpOFOE1fL+boGl&#10;9ifeU18lIzKEY4kKbEpdKWWsLTmMY98RZ+/gg8OUZTBSBzxluGvlpChm0mHDecFiR2tL9V91dAre&#10;P2W1/zj025ev6W+32VkT5t4oNXoY3l5BJBrSLXxt77SC6fMELmfy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P+mbFAAAA3AAAAA8AAAAAAAAAAAAAAAAAlwIAAGRycy9k&#10;b3ducmV2LnhtbFBLBQYAAAAABAAEAPUAAACJAwAAAAA=&#10;" path="m0,0l1833271,,1833271,423214,,423214,,0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71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yufxQAA&#10;ANwAAAAPAAAAZHJzL2Rvd25yZXYueG1sRI/RasJAFETfBf9huULf6kYNNkRXKS1CCVWs7QfcZK9J&#10;MHs3ZLdJ+vfdQsHHYWbOMNv9aBrRU+dqywoW8wgEcWF1zaWCr8/DYwLCeWSNjWVS8EMO9rvpZIup&#10;tgN/UH/xpQgQdikqqLxvUyldUZFBN7ctcfCutjPog+xKqTscAtw0chlFa2mw5rBQYUsvFRW3y7dR&#10;kK8SPHgZ19n78Jqd7DFfxudcqYfZ+LwB4Wn09/B/+00riJ9W8HcmHAG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TK5/FAAAA3AAAAA8AAAAAAAAAAAAAAAAAlwIAAGRycy9k&#10;b3ducmV2LnhtbFBLBQYAAAAABAAEAPUAAACJAwAAAAA=&#10;" path="m0,0l1923707,,1923707,423214,,423214,,0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77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xKKxAAA&#10;ANwAAAAPAAAAZHJzL2Rvd25yZXYueG1sRI9Pi8IwFMTvgt8hvAUvsqarom7XKKIIevTPxdujeTbF&#10;5qU2Wa3f3giCx2FmfsNM540txY1qXzhW8NNLQBBnThecKzge1t8TED4gaywdk4IHeZjP2q0pptrd&#10;eUe3fchFhLBPUYEJoUql9Jkhi77nKuLonV1tMURZ51LXeI9wW8p+koykxYLjgsGKloayy/7fKlhs&#10;B12TnE7d8+/6ioPV5YHZZKlU56tZ/IEI1IRP+N3eaAXD8RBeZ+IR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8SisQAAADcAAAADwAAAAAAAAAAAAAAAACXAgAAZHJzL2Rv&#10;d25yZXYueG1sUEsFBgAAAAAEAAQA9QAAAIgDAAAAAA==&#10;" path="m0,0l1923707,,1923707,423214,,423214,,0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72;width:1872653;height:178765;visibility:visible;mso-wrap-style:square;v-text-anchor:top" coordsize="1798569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qYdxwAA&#10;ANwAAAAPAAAAZHJzL2Rvd25yZXYueG1sRI9Ba8JAFITvBf/D8oTe6kaxtaSuIsaAlFzUXrw9s69J&#10;NPs27G417a/vFgoeh5n5hpkve9OKKznfWFYwHiUgiEurG64UfBzyp1cQPiBrbC2Tgm/ysFwMHuaY&#10;anvjHV33oRIRwj5FBXUIXSqlL2sy6Ee2I47ep3UGQ5SuktrhLcJNKydJ8iINNhwXauxoXVN52X8Z&#10;BZP3bWZ/siIvputTccw254PLz0o9DvvVG4hAfbiH/9tbrWA6e4a/M/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w6mHccAAADcAAAADwAAAAAAAAAAAAAAAACXAgAAZHJz&#10;L2Rvd25yZXYueG1sUEsFBgAAAAAEAAQA9QAAAIsDAAAAAA==&#10;" path="m0,0l1798569,,1798569,423214,,423214,,0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03;width:7543800;height:612280;visibility:visible;mso-wrap-style:square;v-text-anchor:top" coordsize="7479241,612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feJxAAA&#10;ANwAAAAPAAAAZHJzL2Rvd25yZXYueG1sRI9BawIxFITvhf6H8ARvbtZS1rIaRQpSb1otlN6em9fN&#10;0s3LmqTu+u9NQehxmJlvmMVqsK24kA+NYwXTLAdBXDndcK3g47iZvIAIEVlj65gUXCnAavn4sMBS&#10;u57f6XKItUgQDiUqMDF2pZShMmQxZK4jTt638xZjkr6W2mOf4LaVT3leSIsNpwWDHb0aqn4Ov1bB&#10;ui/82dnZ1Wz3X5+9Lk5h9+aVGo+G9RxEpCH+h+/trVbwPCvg70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n3icQAAADcAAAADwAAAAAAAAAAAAAAAACXAgAAZHJzL2Rv&#10;d25yZXYueG1sUEsFBgAAAAAEAAQA9QAAAIgDAAAAAA==&#10;" path="m0,0l7479241,,7479241,612280,,612280,,0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top:250718;width:7553325;height:574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23DEDBF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00;top:1821181;width:7353299;height:45719;visibility:visible;mso-wrap-style:square;v-text-anchor:top" coordsize="6303912,249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zDVwAAA&#10;ANwAAAAPAAAAZHJzL2Rvd25yZXYueG1sRI/RisIwFETfF/yHcAXf1lQRXatRRFR81fUDrs21LTY3&#10;pYlp9euNsLCPw8ycYZbrzlQiUONKywpGwwQEcWZ1ybmCy+/++weE88gaK8uk4EkO1qve1xJTbVs+&#10;UTj7XEQIuxQVFN7XqZQuK8igG9qaOHo32xj0UTa51A22EW4qOU6SqTRYclwosKZtQdn9/DAKQggH&#10;/7poarOE7e40b6/lLldq0O82CxCeOv8f/msftYLJbAafM/EIyN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LzDVwAAAANwAAAAPAAAAAAAAAAAAAAAAAJcCAABkcnMvZG93bnJl&#10;di54bWxQSwUGAAAAAAQABAD1AAAAhAMAAAAA&#10;" path="m0,0l6303912,,6303912,24905,,24905,,0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253E28" wp14:editId="68CE3888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681A58C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F6B68F" id="Rectangle 21" o:spid="_x0000_s1037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" filled="f" stroked="f">
              <v:textbox inset="0,0,0,0">
                <w:txbxContent>
                  <w:p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5B957E" wp14:editId="3682E5AE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693A7CE" w14:textId="77777777" w:rsidR="00FB5368" w:rsidRPr="005D4F8F" w:rsidRDefault="001B1EF9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202BF">
                                <w:rPr>
                                  <w:rStyle w:val="SushiHeaderTextChar"/>
                                  <w:b w:val="0"/>
                                </w:rPr>
                                <w:t>Making an LED Dice</w:t>
                              </w:r>
                            </w:sdtContent>
                          </w:sdt>
                        </w:p>
                        <w:p w14:paraId="59995583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56ABF3" id="Rectangle 6" o:spid="_x0000_s1038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" filled="f" stroked="f">
              <v:textbox inset="0,0,0,0">
                <w:txbxContent>
                  <w:p w:rsidR="00FB5368" w:rsidRPr="005D4F8F" w:rsidRDefault="00DF6ACE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202BF">
                          <w:rPr>
                            <w:rStyle w:val="SushiHeaderTextChar"/>
                            <w:b w:val="0"/>
                          </w:rPr>
                          <w:t>Making an LED Dice</w:t>
                        </w:r>
                      </w:sdtContent>
                    </w:sdt>
                  </w:p>
                  <w:p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81F19B0"/>
    <w:multiLevelType w:val="hybridMultilevel"/>
    <w:tmpl w:val="779A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10F4"/>
    <w:rsid w:val="00145ABE"/>
    <w:rsid w:val="00146559"/>
    <w:rsid w:val="001570A8"/>
    <w:rsid w:val="001841F6"/>
    <w:rsid w:val="001A0953"/>
    <w:rsid w:val="001A09DA"/>
    <w:rsid w:val="001A25CD"/>
    <w:rsid w:val="001B1EF9"/>
    <w:rsid w:val="001B5E5A"/>
    <w:rsid w:val="001C6D97"/>
    <w:rsid w:val="001E2BF0"/>
    <w:rsid w:val="001F3CC4"/>
    <w:rsid w:val="00207E4A"/>
    <w:rsid w:val="00215C5E"/>
    <w:rsid w:val="002225A5"/>
    <w:rsid w:val="00234D07"/>
    <w:rsid w:val="00256B54"/>
    <w:rsid w:val="002C10A4"/>
    <w:rsid w:val="002C4052"/>
    <w:rsid w:val="002C668B"/>
    <w:rsid w:val="002E3286"/>
    <w:rsid w:val="002F45E2"/>
    <w:rsid w:val="00301F1F"/>
    <w:rsid w:val="003238FD"/>
    <w:rsid w:val="003436D3"/>
    <w:rsid w:val="0034521B"/>
    <w:rsid w:val="00350B2C"/>
    <w:rsid w:val="00354586"/>
    <w:rsid w:val="0036275F"/>
    <w:rsid w:val="00366E47"/>
    <w:rsid w:val="00381B7A"/>
    <w:rsid w:val="003A4605"/>
    <w:rsid w:val="003A5D47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408A"/>
    <w:rsid w:val="0064508C"/>
    <w:rsid w:val="00651EF2"/>
    <w:rsid w:val="00661B4B"/>
    <w:rsid w:val="006813D2"/>
    <w:rsid w:val="006B5AA8"/>
    <w:rsid w:val="006B6B26"/>
    <w:rsid w:val="006D7DB9"/>
    <w:rsid w:val="006E39B0"/>
    <w:rsid w:val="006F68D5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9202BF"/>
    <w:rsid w:val="00933289"/>
    <w:rsid w:val="00956713"/>
    <w:rsid w:val="00963825"/>
    <w:rsid w:val="009A16B9"/>
    <w:rsid w:val="009B7A38"/>
    <w:rsid w:val="009F33CD"/>
    <w:rsid w:val="009F5AC1"/>
    <w:rsid w:val="00A05D98"/>
    <w:rsid w:val="00A151B4"/>
    <w:rsid w:val="00A30D2E"/>
    <w:rsid w:val="00A36D9C"/>
    <w:rsid w:val="00A560E7"/>
    <w:rsid w:val="00A708B7"/>
    <w:rsid w:val="00A842C8"/>
    <w:rsid w:val="00A92848"/>
    <w:rsid w:val="00AA1AB3"/>
    <w:rsid w:val="00AB7BB1"/>
    <w:rsid w:val="00B131B4"/>
    <w:rsid w:val="00B24679"/>
    <w:rsid w:val="00B51634"/>
    <w:rsid w:val="00B54318"/>
    <w:rsid w:val="00B55E5D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09E3"/>
    <w:rsid w:val="00CF4F3E"/>
    <w:rsid w:val="00CF6744"/>
    <w:rsid w:val="00D47554"/>
    <w:rsid w:val="00D56C98"/>
    <w:rsid w:val="00D56FC0"/>
    <w:rsid w:val="00D571CB"/>
    <w:rsid w:val="00D66516"/>
    <w:rsid w:val="00DB6D4A"/>
    <w:rsid w:val="00DC4378"/>
    <w:rsid w:val="00DD3FD7"/>
    <w:rsid w:val="00DD4C68"/>
    <w:rsid w:val="00DE646E"/>
    <w:rsid w:val="00DF6AC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906F8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A4933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02B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410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1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ADC8-E8A9-4240-8DB7-A2D3C631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C:\Users\francisr\Documents\GitHub\PiSushi\Sushi template.dotx</Template>
  <TotalTime>650</TotalTime>
  <Pages>3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Dice</dc:subject>
  <dc:creator>new</dc:creator>
  <cp:keywords/>
  <cp:lastModifiedBy>Francis Reed</cp:lastModifiedBy>
  <cp:revision>7</cp:revision>
  <cp:lastPrinted>2016-10-18T13:02:00Z</cp:lastPrinted>
  <dcterms:created xsi:type="dcterms:W3CDTF">2016-10-18T15:36:00Z</dcterms:created>
  <dcterms:modified xsi:type="dcterms:W3CDTF">2016-10-19T09:10:00Z</dcterms:modified>
</cp:coreProperties>
</file>